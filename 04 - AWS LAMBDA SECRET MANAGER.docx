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3476" w14:textId="48C96CE4" w:rsidR="00076B42" w:rsidRDefault="00A456CE" w:rsidP="00A456CE">
      <w:pPr>
        <w:jc w:val="center"/>
        <w:rPr>
          <w:b/>
          <w:bCs/>
          <w:u w:val="single"/>
        </w:rPr>
      </w:pPr>
      <w:r w:rsidRPr="00A456CE">
        <w:rPr>
          <w:b/>
          <w:bCs/>
          <w:u w:val="single"/>
        </w:rPr>
        <w:t>AWS LAMBDA</w:t>
      </w:r>
      <w:r w:rsidR="00F11361">
        <w:rPr>
          <w:b/>
          <w:bCs/>
          <w:u w:val="single"/>
        </w:rPr>
        <w:t xml:space="preserve"> SECRET MANAGER</w:t>
      </w:r>
    </w:p>
    <w:p w14:paraId="1EEA05A0" w14:textId="12E69203" w:rsidR="00A456CE" w:rsidRDefault="00A456CE" w:rsidP="00A456CE"/>
    <w:p w14:paraId="6439175A" w14:textId="7D1E7483" w:rsidR="00F11361" w:rsidRDefault="00780638" w:rsidP="00A456CE">
      <w:r>
        <w:t>Vamos a crear una función que tendrá acceso a Secrets Manager.</w:t>
      </w:r>
    </w:p>
    <w:p w14:paraId="1025C931" w14:textId="77777777" w:rsidR="00780638" w:rsidRDefault="00780638" w:rsidP="00A456CE"/>
    <w:p w14:paraId="765BD697" w14:textId="2AFDF0C7" w:rsidR="00780638" w:rsidRDefault="00780638" w:rsidP="00A456CE">
      <w:r>
        <w:t>Devolveremos el objeto Keys Model con todas las claves para trabajar con este laboratorio.</w:t>
      </w:r>
    </w:p>
    <w:p w14:paraId="167E8623" w14:textId="77777777" w:rsidR="00780638" w:rsidRDefault="00780638" w:rsidP="00A456CE"/>
    <w:p w14:paraId="13825AA6" w14:textId="4AC39473" w:rsidR="00051FE8" w:rsidRDefault="00051FE8" w:rsidP="00A456CE">
      <w:r>
        <w:rPr>
          <w:noProof/>
        </w:rPr>
        <w:drawing>
          <wp:inline distT="0" distB="0" distL="0" distR="0" wp14:anchorId="4C22E9A7" wp14:editId="5175B636">
            <wp:extent cx="5400040" cy="906780"/>
            <wp:effectExtent l="0" t="0" r="0" b="7620"/>
            <wp:docPr id="19834206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2068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DCC8" w14:textId="77777777" w:rsidR="0099513A" w:rsidRDefault="0099513A" w:rsidP="00A456CE"/>
    <w:p w14:paraId="22617600" w14:textId="502421B3" w:rsidR="0099513A" w:rsidRDefault="009824D5" w:rsidP="00A456CE">
      <w:hyperlink r:id="rId12" w:history="1">
        <w:r w:rsidR="0099513A" w:rsidRPr="009F36B5">
          <w:rPr>
            <w:rStyle w:val="Hipervnculo"/>
          </w:rPr>
          <w:t>https://www.nuget.org/packages/HostInitActions</w:t>
        </w:r>
      </w:hyperlink>
    </w:p>
    <w:p w14:paraId="43D5F832" w14:textId="77777777" w:rsidR="0099513A" w:rsidRDefault="0099513A" w:rsidP="00A456CE"/>
    <w:p w14:paraId="501BE75E" w14:textId="78B503DA" w:rsidR="0099513A" w:rsidRDefault="009824D5" w:rsidP="00A456CE">
      <w:hyperlink r:id="rId13" w:history="1">
        <w:r w:rsidR="0099513A" w:rsidRPr="009F36B5">
          <w:rPr>
            <w:rStyle w:val="Hipervnculo"/>
          </w:rPr>
          <w:t>https://nodogmablog.bryanhogan.net/2022/04/accessing-aws-secrets-manager-from-net-lambda-functions-part-1-the-simple-way/</w:t>
        </w:r>
      </w:hyperlink>
    </w:p>
    <w:p w14:paraId="5B75A961" w14:textId="77777777" w:rsidR="0099513A" w:rsidRDefault="0099513A" w:rsidP="00A456CE"/>
    <w:p w14:paraId="347D8AD9" w14:textId="77777777" w:rsidR="00051FE8" w:rsidRDefault="00051FE8" w:rsidP="00A456CE"/>
    <w:p w14:paraId="1259948A" w14:textId="099D118F" w:rsidR="00051FE8" w:rsidRDefault="00051FE8" w:rsidP="00A456CE">
      <w:r>
        <w:rPr>
          <w:noProof/>
        </w:rPr>
        <w:drawing>
          <wp:inline distT="0" distB="0" distL="0" distR="0" wp14:anchorId="69B75517" wp14:editId="7AB55319">
            <wp:extent cx="5400040" cy="2108835"/>
            <wp:effectExtent l="0" t="0" r="0" b="5715"/>
            <wp:docPr id="166346048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60480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28D3" w14:textId="77777777" w:rsidR="00051FE8" w:rsidRDefault="00051FE8" w:rsidP="00A456CE"/>
    <w:p w14:paraId="46889E95" w14:textId="45CE8BB2" w:rsidR="00051FE8" w:rsidRDefault="005A4166" w:rsidP="00A456CE">
      <w:r>
        <w:rPr>
          <w:noProof/>
        </w:rPr>
        <w:drawing>
          <wp:inline distT="0" distB="0" distL="0" distR="0" wp14:anchorId="1FD1FC70" wp14:editId="68C56842">
            <wp:extent cx="5400040" cy="2379345"/>
            <wp:effectExtent l="0" t="0" r="0" b="1905"/>
            <wp:docPr id="73077584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7584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873C" w14:textId="77777777" w:rsidR="005A4166" w:rsidRDefault="005A4166" w:rsidP="00A456CE"/>
    <w:p w14:paraId="3AF5BB7C" w14:textId="77777777" w:rsidR="005A4166" w:rsidRDefault="005A4166" w:rsidP="005A4166">
      <w:r>
        <w:t>{</w:t>
      </w:r>
    </w:p>
    <w:p w14:paraId="00265918" w14:textId="77777777" w:rsidR="005A4166" w:rsidRDefault="005A4166" w:rsidP="005A4166">
      <w:r>
        <w:tab/>
        <w:t>"MySql": "</w:t>
      </w:r>
      <w:proofErr w:type="gramStart"/>
      <w:r>
        <w:t>server=awsmysqlpaco.ctinakxu7pmf.us-east-1.rds.amazonaws.com;database</w:t>
      </w:r>
      <w:proofErr w:type="gramEnd"/>
      <w:r>
        <w:t>=personajesaws;user id=</w:t>
      </w:r>
      <w:proofErr w:type="spellStart"/>
      <w:r>
        <w:t>adminsql;password</w:t>
      </w:r>
      <w:proofErr w:type="spellEnd"/>
      <w:r>
        <w:t>=Admin123",</w:t>
      </w:r>
    </w:p>
    <w:p w14:paraId="5A34A76A" w14:textId="77777777" w:rsidR="005A4166" w:rsidRDefault="005A4166" w:rsidP="005A4166">
      <w:r>
        <w:tab/>
        <w:t>"ApiPersonajes": "https://",</w:t>
      </w:r>
    </w:p>
    <w:p w14:paraId="3107621B" w14:textId="77777777" w:rsidR="005A4166" w:rsidRDefault="005A4166" w:rsidP="005A4166">
      <w:r>
        <w:tab/>
        <w:t>"S3Bucket:</w:t>
      </w:r>
      <w:proofErr w:type="gramStart"/>
      <w:r>
        <w:t>" :</w:t>
      </w:r>
      <w:proofErr w:type="gramEnd"/>
      <w:r>
        <w:t xml:space="preserve"> "",</w:t>
      </w:r>
    </w:p>
    <w:p w14:paraId="034B6A72" w14:textId="77777777" w:rsidR="005A4166" w:rsidRDefault="005A4166" w:rsidP="005A4166">
      <w:r>
        <w:lastRenderedPageBreak/>
        <w:tab/>
        <w:t>"</w:t>
      </w:r>
      <w:proofErr w:type="spellStart"/>
      <w:r>
        <w:t>usermail</w:t>
      </w:r>
      <w:proofErr w:type="spellEnd"/>
      <w:r>
        <w:t>": "micorreotestingcloudpgs@hotmail.com",</w:t>
      </w:r>
    </w:p>
    <w:p w14:paraId="7F3F5992" w14:textId="77777777" w:rsidR="005A4166" w:rsidRDefault="005A4166" w:rsidP="005A4166">
      <w:r>
        <w:tab/>
        <w:t>"</w:t>
      </w:r>
      <w:proofErr w:type="spellStart"/>
      <w:r>
        <w:t>passwordmail</w:t>
      </w:r>
      <w:proofErr w:type="spellEnd"/>
      <w:r>
        <w:t>": "Hotmail12345",</w:t>
      </w:r>
    </w:p>
    <w:p w14:paraId="3C5C4528" w14:textId="77777777" w:rsidR="005A4166" w:rsidRDefault="005A4166" w:rsidP="005A4166">
      <w:r>
        <w:tab/>
        <w:t>"host": "smtp.office365.com"</w:t>
      </w:r>
    </w:p>
    <w:p w14:paraId="71190327" w14:textId="3AD5D78A" w:rsidR="005A4166" w:rsidRDefault="005A4166" w:rsidP="005A4166">
      <w:r>
        <w:t>}</w:t>
      </w:r>
    </w:p>
    <w:p w14:paraId="5574C266" w14:textId="77777777" w:rsidR="005A4166" w:rsidRDefault="005A4166" w:rsidP="00A456CE"/>
    <w:p w14:paraId="2EF76539" w14:textId="68240D49" w:rsidR="005A4166" w:rsidRDefault="005A4166" w:rsidP="00A456CE">
      <w:r>
        <w:rPr>
          <w:noProof/>
        </w:rPr>
        <w:drawing>
          <wp:inline distT="0" distB="0" distL="0" distR="0" wp14:anchorId="4A1E96EA" wp14:editId="5FA17EA8">
            <wp:extent cx="5400040" cy="3659505"/>
            <wp:effectExtent l="0" t="0" r="0" b="0"/>
            <wp:docPr id="128275565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5565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1025" w14:textId="77777777" w:rsidR="005A4166" w:rsidRDefault="005A4166" w:rsidP="00A456CE"/>
    <w:p w14:paraId="574D2169" w14:textId="24E1B94B" w:rsidR="005A4166" w:rsidRDefault="005A4166" w:rsidP="00A456CE">
      <w:r>
        <w:t>Una vez que tenemos los secretos, vamos a realizar una función Lambda para que nos devuelva los secretos en una clase JSON.</w:t>
      </w:r>
    </w:p>
    <w:p w14:paraId="74BA5751" w14:textId="77777777" w:rsidR="005A4166" w:rsidRDefault="005A4166" w:rsidP="00A456CE"/>
    <w:p w14:paraId="4DCBB1C9" w14:textId="205BFCAA" w:rsidR="005A4166" w:rsidRDefault="0011481B" w:rsidP="00A456CE">
      <w:r>
        <w:rPr>
          <w:noProof/>
        </w:rPr>
        <w:drawing>
          <wp:inline distT="0" distB="0" distL="0" distR="0" wp14:anchorId="03F8D509" wp14:editId="1C270AA7">
            <wp:extent cx="5400040" cy="629285"/>
            <wp:effectExtent l="0" t="0" r="0" b="0"/>
            <wp:docPr id="989533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338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9A8E" w14:textId="77777777" w:rsidR="0011481B" w:rsidRDefault="0011481B" w:rsidP="00A456CE"/>
    <w:p w14:paraId="140BB966" w14:textId="045178E9" w:rsidR="0011481B" w:rsidRDefault="0011481B" w:rsidP="00A456CE">
      <w:r>
        <w:rPr>
          <w:noProof/>
        </w:rPr>
        <w:drawing>
          <wp:inline distT="0" distB="0" distL="0" distR="0" wp14:anchorId="44982B8E" wp14:editId="0455B34D">
            <wp:extent cx="5400040" cy="715645"/>
            <wp:effectExtent l="0" t="0" r="0" b="8255"/>
            <wp:docPr id="1527195523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95523" name="Imagen 1" descr="Interfaz de usuario gráfica, Texto, Aplicación, Word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55A0" w14:textId="77777777" w:rsidR="0011481B" w:rsidRDefault="0011481B" w:rsidP="00A456CE"/>
    <w:p w14:paraId="39D80F3F" w14:textId="0CED819A" w:rsidR="00EC721E" w:rsidRPr="00EC721E" w:rsidRDefault="00EC721E" w:rsidP="00A456CE">
      <w:pPr>
        <w:rPr>
          <w:b/>
          <w:bCs/>
        </w:rPr>
      </w:pPr>
      <w:r>
        <w:rPr>
          <w:b/>
          <w:bCs/>
        </w:rPr>
        <w:t>KEYSMODEL</w:t>
      </w:r>
    </w:p>
    <w:p w14:paraId="52F70D2B" w14:textId="77777777" w:rsidR="005A4166" w:rsidRDefault="005A4166" w:rsidP="00A456CE"/>
    <w:p w14:paraId="02CB16DB" w14:textId="77777777" w:rsidR="00EC721E" w:rsidRDefault="00EC721E" w:rsidP="00EC721E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b/>
          <w:bCs/>
          <w:color w:val="0000FF"/>
        </w:rPr>
        <w:t>public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0000FF"/>
        </w:rPr>
        <w:t>class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color w:val="FF0000"/>
        </w:rPr>
        <w:t>KeysModel</w:t>
      </w:r>
    </w:p>
    <w:p w14:paraId="44387865" w14:textId="77777777" w:rsidR="00EC721E" w:rsidRDefault="00EC721E" w:rsidP="00EC721E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{</w:t>
      </w:r>
    </w:p>
    <w:p w14:paraId="456F944F" w14:textId="77777777" w:rsidR="00EC721E" w:rsidRDefault="00EC721E" w:rsidP="00EC721E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</w:t>
      </w:r>
      <w:r>
        <w:rPr>
          <w:rFonts w:ascii="Cascadia Mono" w:hAnsi="Cascadia Mono" w:cs="Cascadia Mono"/>
          <w:b/>
          <w:bCs/>
          <w:color w:val="0000FF"/>
        </w:rPr>
        <w:t>public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0000FF"/>
        </w:rPr>
        <w:t>string</w:t>
      </w:r>
      <w:r>
        <w:rPr>
          <w:rFonts w:ascii="Cascadia Mono" w:hAnsi="Cascadia Mono" w:cs="Cascadia Mono"/>
          <w:color w:val="000000"/>
        </w:rPr>
        <w:t> MySql </w:t>
      </w:r>
      <w:proofErr w:type="gramStart"/>
      <w:r>
        <w:rPr>
          <w:rFonts w:ascii="Cascadia Mono" w:hAnsi="Cascadia Mono" w:cs="Cascadia Mono"/>
          <w:color w:val="000000"/>
        </w:rPr>
        <w:t>{ </w:t>
      </w:r>
      <w:r>
        <w:rPr>
          <w:rFonts w:ascii="Cascadia Mono" w:hAnsi="Cascadia Mono" w:cs="Cascadia Mono"/>
          <w:b/>
          <w:bCs/>
          <w:color w:val="0000FF"/>
        </w:rPr>
        <w:t>get</w:t>
      </w:r>
      <w:proofErr w:type="gramEnd"/>
      <w:r>
        <w:rPr>
          <w:rFonts w:ascii="Cascadia Mono" w:hAnsi="Cascadia Mono" w:cs="Cascadia Mono"/>
          <w:color w:val="000000"/>
        </w:rPr>
        <w:t>; </w:t>
      </w:r>
      <w:r>
        <w:rPr>
          <w:rFonts w:ascii="Cascadia Mono" w:hAnsi="Cascadia Mono" w:cs="Cascadia Mono"/>
          <w:b/>
          <w:bCs/>
          <w:color w:val="0000FF"/>
        </w:rPr>
        <w:t>set</w:t>
      </w:r>
      <w:r>
        <w:rPr>
          <w:rFonts w:ascii="Cascadia Mono" w:hAnsi="Cascadia Mono" w:cs="Cascadia Mono"/>
          <w:color w:val="000000"/>
        </w:rPr>
        <w:t>; }</w:t>
      </w:r>
    </w:p>
    <w:p w14:paraId="64996E78" w14:textId="77777777" w:rsidR="00EC721E" w:rsidRDefault="00EC721E" w:rsidP="00EC721E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</w:t>
      </w:r>
      <w:r>
        <w:rPr>
          <w:rFonts w:ascii="Cascadia Mono" w:hAnsi="Cascadia Mono" w:cs="Cascadia Mono"/>
          <w:b/>
          <w:bCs/>
          <w:color w:val="0000FF"/>
        </w:rPr>
        <w:t>public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0000FF"/>
        </w:rPr>
        <w:t>string</w:t>
      </w:r>
      <w:r>
        <w:rPr>
          <w:rFonts w:ascii="Cascadia Mono" w:hAnsi="Cascadia Mono" w:cs="Cascadia Mono"/>
          <w:color w:val="000000"/>
        </w:rPr>
        <w:t> ApiPersonajes </w:t>
      </w:r>
      <w:proofErr w:type="gramStart"/>
      <w:r>
        <w:rPr>
          <w:rFonts w:ascii="Cascadia Mono" w:hAnsi="Cascadia Mono" w:cs="Cascadia Mono"/>
          <w:color w:val="000000"/>
        </w:rPr>
        <w:t>{ </w:t>
      </w:r>
      <w:r>
        <w:rPr>
          <w:rFonts w:ascii="Cascadia Mono" w:hAnsi="Cascadia Mono" w:cs="Cascadia Mono"/>
          <w:b/>
          <w:bCs/>
          <w:color w:val="0000FF"/>
        </w:rPr>
        <w:t>get</w:t>
      </w:r>
      <w:proofErr w:type="gramEnd"/>
      <w:r>
        <w:rPr>
          <w:rFonts w:ascii="Cascadia Mono" w:hAnsi="Cascadia Mono" w:cs="Cascadia Mono"/>
          <w:color w:val="000000"/>
        </w:rPr>
        <w:t>; </w:t>
      </w:r>
      <w:r>
        <w:rPr>
          <w:rFonts w:ascii="Cascadia Mono" w:hAnsi="Cascadia Mono" w:cs="Cascadia Mono"/>
          <w:b/>
          <w:bCs/>
          <w:color w:val="0000FF"/>
        </w:rPr>
        <w:t>set</w:t>
      </w:r>
      <w:r>
        <w:rPr>
          <w:rFonts w:ascii="Cascadia Mono" w:hAnsi="Cascadia Mono" w:cs="Cascadia Mono"/>
          <w:color w:val="000000"/>
        </w:rPr>
        <w:t>; }</w:t>
      </w:r>
    </w:p>
    <w:p w14:paraId="6D2FCE47" w14:textId="77777777" w:rsidR="00EC721E" w:rsidRDefault="00EC721E" w:rsidP="00EC721E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</w:t>
      </w:r>
      <w:r>
        <w:rPr>
          <w:rFonts w:ascii="Cascadia Mono" w:hAnsi="Cascadia Mono" w:cs="Cascadia Mono"/>
          <w:b/>
          <w:bCs/>
          <w:color w:val="0000FF"/>
        </w:rPr>
        <w:t>public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0000FF"/>
        </w:rPr>
        <w:t>string</w:t>
      </w:r>
      <w:r>
        <w:rPr>
          <w:rFonts w:ascii="Cascadia Mono" w:hAnsi="Cascadia Mono" w:cs="Cascadia Mono"/>
          <w:color w:val="000000"/>
        </w:rPr>
        <w:t> S3Bucket </w:t>
      </w:r>
      <w:proofErr w:type="gramStart"/>
      <w:r>
        <w:rPr>
          <w:rFonts w:ascii="Cascadia Mono" w:hAnsi="Cascadia Mono" w:cs="Cascadia Mono"/>
          <w:color w:val="000000"/>
        </w:rPr>
        <w:t>{ </w:t>
      </w:r>
      <w:r>
        <w:rPr>
          <w:rFonts w:ascii="Cascadia Mono" w:hAnsi="Cascadia Mono" w:cs="Cascadia Mono"/>
          <w:b/>
          <w:bCs/>
          <w:color w:val="0000FF"/>
        </w:rPr>
        <w:t>get</w:t>
      </w:r>
      <w:proofErr w:type="gramEnd"/>
      <w:r>
        <w:rPr>
          <w:rFonts w:ascii="Cascadia Mono" w:hAnsi="Cascadia Mono" w:cs="Cascadia Mono"/>
          <w:color w:val="000000"/>
        </w:rPr>
        <w:t>; </w:t>
      </w:r>
      <w:r>
        <w:rPr>
          <w:rFonts w:ascii="Cascadia Mono" w:hAnsi="Cascadia Mono" w:cs="Cascadia Mono"/>
          <w:b/>
          <w:bCs/>
          <w:color w:val="0000FF"/>
        </w:rPr>
        <w:t>set</w:t>
      </w:r>
      <w:r>
        <w:rPr>
          <w:rFonts w:ascii="Cascadia Mono" w:hAnsi="Cascadia Mono" w:cs="Cascadia Mono"/>
          <w:color w:val="000000"/>
        </w:rPr>
        <w:t>; }</w:t>
      </w:r>
    </w:p>
    <w:p w14:paraId="5E096E15" w14:textId="77777777" w:rsidR="00EC721E" w:rsidRDefault="00EC721E" w:rsidP="00EC721E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</w:t>
      </w:r>
      <w:r>
        <w:rPr>
          <w:rFonts w:ascii="Cascadia Mono" w:hAnsi="Cascadia Mono" w:cs="Cascadia Mono"/>
          <w:b/>
          <w:bCs/>
          <w:color w:val="0000FF"/>
        </w:rPr>
        <w:t>public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0000FF"/>
        </w:rPr>
        <w:t>string</w:t>
      </w:r>
      <w:r>
        <w:rPr>
          <w:rFonts w:ascii="Cascadia Mono" w:hAnsi="Cascadia Mono" w:cs="Cascadia Mono"/>
          <w:color w:val="000000"/>
        </w:rPr>
        <w:t> UserMail </w:t>
      </w:r>
      <w:proofErr w:type="gramStart"/>
      <w:r>
        <w:rPr>
          <w:rFonts w:ascii="Cascadia Mono" w:hAnsi="Cascadia Mono" w:cs="Cascadia Mono"/>
          <w:color w:val="000000"/>
        </w:rPr>
        <w:t>{ </w:t>
      </w:r>
      <w:r>
        <w:rPr>
          <w:rFonts w:ascii="Cascadia Mono" w:hAnsi="Cascadia Mono" w:cs="Cascadia Mono"/>
          <w:b/>
          <w:bCs/>
          <w:color w:val="0000FF"/>
        </w:rPr>
        <w:t>get</w:t>
      </w:r>
      <w:proofErr w:type="gramEnd"/>
      <w:r>
        <w:rPr>
          <w:rFonts w:ascii="Cascadia Mono" w:hAnsi="Cascadia Mono" w:cs="Cascadia Mono"/>
          <w:color w:val="000000"/>
        </w:rPr>
        <w:t>; </w:t>
      </w:r>
      <w:r>
        <w:rPr>
          <w:rFonts w:ascii="Cascadia Mono" w:hAnsi="Cascadia Mono" w:cs="Cascadia Mono"/>
          <w:b/>
          <w:bCs/>
          <w:color w:val="0000FF"/>
        </w:rPr>
        <w:t>set</w:t>
      </w:r>
      <w:r>
        <w:rPr>
          <w:rFonts w:ascii="Cascadia Mono" w:hAnsi="Cascadia Mono" w:cs="Cascadia Mono"/>
          <w:color w:val="000000"/>
        </w:rPr>
        <w:t>; }</w:t>
      </w:r>
    </w:p>
    <w:p w14:paraId="2AD0F1DF" w14:textId="77777777" w:rsidR="00EC721E" w:rsidRDefault="00EC721E" w:rsidP="00EC721E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</w:t>
      </w:r>
      <w:r>
        <w:rPr>
          <w:rFonts w:ascii="Cascadia Mono" w:hAnsi="Cascadia Mono" w:cs="Cascadia Mono"/>
          <w:b/>
          <w:bCs/>
          <w:color w:val="0000FF"/>
        </w:rPr>
        <w:t>public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0000FF"/>
        </w:rPr>
        <w:t>string</w:t>
      </w:r>
      <w:r>
        <w:rPr>
          <w:rFonts w:ascii="Cascadia Mono" w:hAnsi="Cascadia Mono" w:cs="Cascadia Mono"/>
          <w:color w:val="000000"/>
        </w:rPr>
        <w:t> PasswordMail </w:t>
      </w:r>
      <w:proofErr w:type="gramStart"/>
      <w:r>
        <w:rPr>
          <w:rFonts w:ascii="Cascadia Mono" w:hAnsi="Cascadia Mono" w:cs="Cascadia Mono"/>
          <w:color w:val="000000"/>
        </w:rPr>
        <w:t>{ </w:t>
      </w:r>
      <w:r>
        <w:rPr>
          <w:rFonts w:ascii="Cascadia Mono" w:hAnsi="Cascadia Mono" w:cs="Cascadia Mono"/>
          <w:b/>
          <w:bCs/>
          <w:color w:val="0000FF"/>
        </w:rPr>
        <w:t>get</w:t>
      </w:r>
      <w:proofErr w:type="gramEnd"/>
      <w:r>
        <w:rPr>
          <w:rFonts w:ascii="Cascadia Mono" w:hAnsi="Cascadia Mono" w:cs="Cascadia Mono"/>
          <w:color w:val="000000"/>
        </w:rPr>
        <w:t>; </w:t>
      </w:r>
      <w:r>
        <w:rPr>
          <w:rFonts w:ascii="Cascadia Mono" w:hAnsi="Cascadia Mono" w:cs="Cascadia Mono"/>
          <w:b/>
          <w:bCs/>
          <w:color w:val="0000FF"/>
        </w:rPr>
        <w:t>set</w:t>
      </w:r>
      <w:r>
        <w:rPr>
          <w:rFonts w:ascii="Cascadia Mono" w:hAnsi="Cascadia Mono" w:cs="Cascadia Mono"/>
          <w:color w:val="000000"/>
        </w:rPr>
        <w:t>; }</w:t>
      </w:r>
    </w:p>
    <w:p w14:paraId="2CDBD47A" w14:textId="77777777" w:rsidR="00EC721E" w:rsidRDefault="00EC721E" w:rsidP="00EC721E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</w:t>
      </w:r>
      <w:r>
        <w:rPr>
          <w:rFonts w:ascii="Cascadia Mono" w:hAnsi="Cascadia Mono" w:cs="Cascadia Mono"/>
          <w:b/>
          <w:bCs/>
          <w:color w:val="0000FF"/>
        </w:rPr>
        <w:t>public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0000FF"/>
        </w:rPr>
        <w:t>string</w:t>
      </w:r>
      <w:r>
        <w:rPr>
          <w:rFonts w:ascii="Cascadia Mono" w:hAnsi="Cascadia Mono" w:cs="Cascadia Mono"/>
          <w:color w:val="000000"/>
        </w:rPr>
        <w:t> Host </w:t>
      </w:r>
      <w:proofErr w:type="gramStart"/>
      <w:r>
        <w:rPr>
          <w:rFonts w:ascii="Cascadia Mono" w:hAnsi="Cascadia Mono" w:cs="Cascadia Mono"/>
          <w:color w:val="000000"/>
        </w:rPr>
        <w:t>{ </w:t>
      </w:r>
      <w:r>
        <w:rPr>
          <w:rFonts w:ascii="Cascadia Mono" w:hAnsi="Cascadia Mono" w:cs="Cascadia Mono"/>
          <w:b/>
          <w:bCs/>
          <w:color w:val="0000FF"/>
        </w:rPr>
        <w:t>get</w:t>
      </w:r>
      <w:proofErr w:type="gramEnd"/>
      <w:r>
        <w:rPr>
          <w:rFonts w:ascii="Cascadia Mono" w:hAnsi="Cascadia Mono" w:cs="Cascadia Mono"/>
          <w:color w:val="000000"/>
        </w:rPr>
        <w:t>; </w:t>
      </w:r>
      <w:r>
        <w:rPr>
          <w:rFonts w:ascii="Cascadia Mono" w:hAnsi="Cascadia Mono" w:cs="Cascadia Mono"/>
          <w:b/>
          <w:bCs/>
          <w:color w:val="0000FF"/>
        </w:rPr>
        <w:t>set</w:t>
      </w:r>
      <w:r>
        <w:rPr>
          <w:rFonts w:ascii="Cascadia Mono" w:hAnsi="Cascadia Mono" w:cs="Cascadia Mono"/>
          <w:color w:val="000000"/>
        </w:rPr>
        <w:t>; }</w:t>
      </w:r>
    </w:p>
    <w:p w14:paraId="08730558" w14:textId="77777777" w:rsidR="00EC721E" w:rsidRDefault="00EC721E" w:rsidP="00EC721E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}</w:t>
      </w:r>
    </w:p>
    <w:p w14:paraId="0634FFB3" w14:textId="77777777" w:rsidR="00EC721E" w:rsidRDefault="00EC721E" w:rsidP="00A456CE"/>
    <w:p w14:paraId="196132F7" w14:textId="3D2C15C9" w:rsidR="00EC721E" w:rsidRPr="00EC721E" w:rsidRDefault="00EC721E" w:rsidP="00A456CE">
      <w:pPr>
        <w:rPr>
          <w:b/>
          <w:bCs/>
        </w:rPr>
      </w:pPr>
      <w:r>
        <w:rPr>
          <w:b/>
          <w:bCs/>
        </w:rPr>
        <w:t>HELPERSECRETMANAGER</w:t>
      </w:r>
    </w:p>
    <w:p w14:paraId="5DDB59A5" w14:textId="77777777" w:rsidR="00EC721E" w:rsidRDefault="00EC721E" w:rsidP="00A456CE"/>
    <w:p w14:paraId="11CFA0F5" w14:textId="77777777" w:rsidR="00EC721E" w:rsidRDefault="00EC721E" w:rsidP="00EC721E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b/>
          <w:bCs/>
          <w:color w:val="0000FF"/>
        </w:rPr>
        <w:lastRenderedPageBreak/>
        <w:t>public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0000FF"/>
        </w:rPr>
        <w:t>static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0000FF"/>
        </w:rPr>
        <w:t>class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color w:val="FF0000"/>
        </w:rPr>
        <w:t>HelperSecretsManager</w:t>
      </w:r>
    </w:p>
    <w:p w14:paraId="655E7EB7" w14:textId="77777777" w:rsidR="00EC721E" w:rsidRDefault="00EC721E" w:rsidP="00EC721E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{</w:t>
      </w:r>
    </w:p>
    <w:p w14:paraId="753016A8" w14:textId="77777777" w:rsidR="00EC721E" w:rsidRDefault="00EC721E" w:rsidP="00EC721E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</w:t>
      </w:r>
      <w:r>
        <w:rPr>
          <w:rFonts w:ascii="Cascadia Mono" w:hAnsi="Cascadia Mono" w:cs="Cascadia Mono"/>
          <w:b/>
          <w:bCs/>
          <w:color w:val="0000FF"/>
        </w:rPr>
        <w:t>public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0000FF"/>
        </w:rPr>
        <w:t>static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0000FF"/>
        </w:rPr>
        <w:t>async</w:t>
      </w:r>
      <w:r>
        <w:rPr>
          <w:rFonts w:ascii="Cascadia Mono" w:hAnsi="Cascadia Mono" w:cs="Cascadia Mono"/>
          <w:color w:val="000000"/>
        </w:rPr>
        <w:t> Task&lt;</w:t>
      </w:r>
      <w:r>
        <w:rPr>
          <w:rFonts w:ascii="Cascadia Mono" w:hAnsi="Cascadia Mono" w:cs="Cascadia Mono"/>
          <w:b/>
          <w:bCs/>
          <w:color w:val="0000FF"/>
        </w:rPr>
        <w:t>string</w:t>
      </w:r>
      <w:r>
        <w:rPr>
          <w:rFonts w:ascii="Cascadia Mono" w:hAnsi="Cascadia Mono" w:cs="Cascadia Mono"/>
          <w:color w:val="000000"/>
        </w:rPr>
        <w:t>&gt; </w:t>
      </w:r>
      <w:proofErr w:type="spellStart"/>
      <w:proofErr w:type="gramStart"/>
      <w:r>
        <w:rPr>
          <w:rFonts w:ascii="Cascadia Mono" w:hAnsi="Cascadia Mono" w:cs="Cascadia Mono"/>
          <w:color w:val="008000"/>
        </w:rPr>
        <w:t>GetSecretsAsync</w:t>
      </w:r>
      <w:proofErr w:type="spellEnd"/>
      <w:r>
        <w:rPr>
          <w:rFonts w:ascii="Cascadia Mono" w:hAnsi="Cascadia Mono" w:cs="Cascadia Mono"/>
          <w:color w:val="000000"/>
        </w:rPr>
        <w:t>(</w:t>
      </w:r>
      <w:proofErr w:type="gramEnd"/>
      <w:r>
        <w:rPr>
          <w:rFonts w:ascii="Cascadia Mono" w:hAnsi="Cascadia Mono" w:cs="Cascadia Mono"/>
          <w:color w:val="000000"/>
        </w:rPr>
        <w:t>)</w:t>
      </w:r>
    </w:p>
    <w:p w14:paraId="50E2259D" w14:textId="77777777" w:rsidR="00EC721E" w:rsidRDefault="00EC721E" w:rsidP="00EC721E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{</w:t>
      </w:r>
    </w:p>
    <w:p w14:paraId="0EC9D82C" w14:textId="77777777" w:rsidR="00EC721E" w:rsidRDefault="00EC721E" w:rsidP="00EC721E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</w:t>
      </w:r>
      <w:r>
        <w:rPr>
          <w:rFonts w:ascii="Cascadia Mono" w:hAnsi="Cascadia Mono" w:cs="Cascadia Mono"/>
          <w:b/>
          <w:bCs/>
          <w:color w:val="0000FF"/>
        </w:rPr>
        <w:t>string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color w:val="1F1F1F"/>
        </w:rPr>
        <w:t>secretName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F92672"/>
        </w:rPr>
        <w:t>=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color w:val="A31515"/>
        </w:rPr>
        <w:t>"secretoslabs"</w:t>
      </w:r>
      <w:r>
        <w:rPr>
          <w:rFonts w:ascii="Cascadia Mono" w:hAnsi="Cascadia Mono" w:cs="Cascadia Mono"/>
          <w:color w:val="000000"/>
        </w:rPr>
        <w:t>;</w:t>
      </w:r>
    </w:p>
    <w:p w14:paraId="7076C52E" w14:textId="77777777" w:rsidR="00EC721E" w:rsidRDefault="00EC721E" w:rsidP="00EC721E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</w:t>
      </w:r>
      <w:r>
        <w:rPr>
          <w:rFonts w:ascii="Cascadia Mono" w:hAnsi="Cascadia Mono" w:cs="Cascadia Mono"/>
          <w:b/>
          <w:bCs/>
          <w:color w:val="0000FF"/>
        </w:rPr>
        <w:t>string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color w:val="1F1F1F"/>
        </w:rPr>
        <w:t>region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F92672"/>
        </w:rPr>
        <w:t>=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color w:val="A31515"/>
        </w:rPr>
        <w:t>"us-east-1"</w:t>
      </w:r>
      <w:r>
        <w:rPr>
          <w:rFonts w:ascii="Cascadia Mono" w:hAnsi="Cascadia Mono" w:cs="Cascadia Mono"/>
          <w:color w:val="000000"/>
        </w:rPr>
        <w:t>;</w:t>
      </w:r>
    </w:p>
    <w:p w14:paraId="17777491" w14:textId="77777777" w:rsidR="00EC721E" w:rsidRDefault="00EC721E" w:rsidP="00EC721E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 </w:t>
      </w:r>
    </w:p>
    <w:p w14:paraId="5CBFA615" w14:textId="77777777" w:rsidR="00EC721E" w:rsidRDefault="00EC721E" w:rsidP="00EC721E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IAmazonSecretsManager </w:t>
      </w:r>
      <w:r>
        <w:rPr>
          <w:rFonts w:ascii="Cascadia Mono" w:hAnsi="Cascadia Mono" w:cs="Cascadia Mono"/>
          <w:color w:val="1F1F1F"/>
        </w:rPr>
        <w:t>client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F92672"/>
        </w:rPr>
        <w:t>=</w:t>
      </w:r>
      <w:r>
        <w:rPr>
          <w:rFonts w:ascii="Cascadia Mono" w:hAnsi="Cascadia Mono" w:cs="Cascadia Mono"/>
          <w:color w:val="000000"/>
        </w:rPr>
        <w:t> </w:t>
      </w:r>
    </w:p>
    <w:p w14:paraId="3F535171" w14:textId="77777777" w:rsidR="00EC721E" w:rsidRDefault="00EC721E" w:rsidP="00EC721E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    </w:t>
      </w:r>
      <w:r>
        <w:rPr>
          <w:rFonts w:ascii="Cascadia Mono" w:hAnsi="Cascadia Mono" w:cs="Cascadia Mono"/>
          <w:b/>
          <w:bCs/>
          <w:color w:val="0000FF"/>
        </w:rPr>
        <w:t>new</w:t>
      </w:r>
      <w:r>
        <w:rPr>
          <w:rFonts w:ascii="Cascadia Mono" w:hAnsi="Cascadia Mono" w:cs="Cascadia Mono"/>
          <w:color w:val="000000"/>
        </w:rPr>
        <w:t> </w:t>
      </w:r>
      <w:proofErr w:type="gramStart"/>
      <w:r>
        <w:rPr>
          <w:rFonts w:ascii="Cascadia Mono" w:hAnsi="Cascadia Mono" w:cs="Cascadia Mono"/>
          <w:color w:val="000000"/>
        </w:rPr>
        <w:t>AmazonSecretsManagerClient(</w:t>
      </w:r>
      <w:proofErr w:type="gramEnd"/>
      <w:r>
        <w:rPr>
          <w:rFonts w:ascii="Cascadia Mono" w:hAnsi="Cascadia Mono" w:cs="Cascadia Mono"/>
          <w:color w:val="000000"/>
        </w:rPr>
        <w:t>RegionEndpoint</w:t>
      </w:r>
      <w:r>
        <w:rPr>
          <w:rFonts w:ascii="Cascadia Mono" w:hAnsi="Cascadia Mono" w:cs="Cascadia Mono"/>
          <w:b/>
          <w:bCs/>
          <w:color w:val="F92672"/>
        </w:rPr>
        <w:t>.</w:t>
      </w:r>
      <w:r>
        <w:rPr>
          <w:rFonts w:ascii="Cascadia Mono" w:hAnsi="Cascadia Mono" w:cs="Cascadia Mono"/>
          <w:color w:val="000000"/>
        </w:rPr>
        <w:t>GetBySystemName(region));</w:t>
      </w:r>
    </w:p>
    <w:p w14:paraId="7A681F68" w14:textId="77777777" w:rsidR="00EC721E" w:rsidRDefault="00EC721E" w:rsidP="00EC721E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 </w:t>
      </w:r>
    </w:p>
    <w:p w14:paraId="0789E44D" w14:textId="77777777" w:rsidR="00EC721E" w:rsidRDefault="00EC721E" w:rsidP="00EC721E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GetSecretValueRequest </w:t>
      </w:r>
      <w:r>
        <w:rPr>
          <w:rFonts w:ascii="Cascadia Mono" w:hAnsi="Cascadia Mono" w:cs="Cascadia Mono"/>
          <w:color w:val="1F1F1F"/>
        </w:rPr>
        <w:t>request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F92672"/>
        </w:rPr>
        <w:t>=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0000FF"/>
        </w:rPr>
        <w:t>new</w:t>
      </w:r>
      <w:r>
        <w:rPr>
          <w:rFonts w:ascii="Cascadia Mono" w:hAnsi="Cascadia Mono" w:cs="Cascadia Mono"/>
          <w:color w:val="000000"/>
        </w:rPr>
        <w:t> GetSecretValueRequest</w:t>
      </w:r>
    </w:p>
    <w:p w14:paraId="500819D7" w14:textId="77777777" w:rsidR="00EC721E" w:rsidRDefault="00EC721E" w:rsidP="00EC721E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{</w:t>
      </w:r>
    </w:p>
    <w:p w14:paraId="61D42BF7" w14:textId="77777777" w:rsidR="00EC721E" w:rsidRDefault="00EC721E" w:rsidP="00EC721E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    SecretId </w:t>
      </w:r>
      <w:r>
        <w:rPr>
          <w:rFonts w:ascii="Cascadia Mono" w:hAnsi="Cascadia Mono" w:cs="Cascadia Mono"/>
          <w:b/>
          <w:bCs/>
          <w:color w:val="F92672"/>
        </w:rPr>
        <w:t>=</w:t>
      </w:r>
      <w:r>
        <w:rPr>
          <w:rFonts w:ascii="Cascadia Mono" w:hAnsi="Cascadia Mono" w:cs="Cascadia Mono"/>
          <w:color w:val="000000"/>
        </w:rPr>
        <w:t> secretName,</w:t>
      </w:r>
    </w:p>
    <w:p w14:paraId="23A77AEC" w14:textId="77777777" w:rsidR="00EC721E" w:rsidRDefault="00EC721E" w:rsidP="00EC721E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    VersionStage </w:t>
      </w:r>
      <w:r>
        <w:rPr>
          <w:rFonts w:ascii="Cascadia Mono" w:hAnsi="Cascadia Mono" w:cs="Cascadia Mono"/>
          <w:b/>
          <w:bCs/>
          <w:color w:val="F92672"/>
        </w:rPr>
        <w:t>=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color w:val="A31515"/>
        </w:rPr>
        <w:t>"AWSCURRENT"</w:t>
      </w:r>
      <w:r>
        <w:rPr>
          <w:rFonts w:ascii="Cascadia Mono" w:hAnsi="Cascadia Mono" w:cs="Cascadia Mono"/>
          <w:color w:val="000000"/>
        </w:rPr>
        <w:t>, </w:t>
      </w:r>
      <w:r>
        <w:rPr>
          <w:rFonts w:ascii="Cascadia Mono" w:hAnsi="Cascadia Mono" w:cs="Cascadia Mono"/>
          <w:color w:val="FF00FF"/>
        </w:rPr>
        <w:t>// VersionStage defaults to AWSCURRENT if unspecified.</w:t>
      </w:r>
    </w:p>
    <w:p w14:paraId="6B23818E" w14:textId="77777777" w:rsidR="00EC721E" w:rsidRDefault="00EC721E" w:rsidP="00EC721E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};</w:t>
      </w:r>
    </w:p>
    <w:p w14:paraId="4C2E0BE9" w14:textId="77777777" w:rsidR="00EC721E" w:rsidRDefault="00EC721E" w:rsidP="00EC721E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 </w:t>
      </w:r>
    </w:p>
    <w:p w14:paraId="1D8BD611" w14:textId="77777777" w:rsidR="00EC721E" w:rsidRDefault="00EC721E" w:rsidP="00EC721E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GetSecretValueResponse </w:t>
      </w:r>
      <w:r>
        <w:rPr>
          <w:rFonts w:ascii="Cascadia Mono" w:hAnsi="Cascadia Mono" w:cs="Cascadia Mono"/>
          <w:color w:val="1F1F1F"/>
        </w:rPr>
        <w:t>response</w:t>
      </w:r>
      <w:r>
        <w:rPr>
          <w:rFonts w:ascii="Cascadia Mono" w:hAnsi="Cascadia Mono" w:cs="Cascadia Mono"/>
          <w:color w:val="000000"/>
        </w:rPr>
        <w:t>;</w:t>
      </w:r>
    </w:p>
    <w:p w14:paraId="18A01DA6" w14:textId="77777777" w:rsidR="00EC721E" w:rsidRDefault="00EC721E" w:rsidP="00EC721E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 </w:t>
      </w:r>
    </w:p>
    <w:p w14:paraId="519E2A1E" w14:textId="77777777" w:rsidR="00EC721E" w:rsidRDefault="00EC721E" w:rsidP="00EC721E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response </w:t>
      </w:r>
      <w:r>
        <w:rPr>
          <w:rFonts w:ascii="Cascadia Mono" w:hAnsi="Cascadia Mono" w:cs="Cascadia Mono"/>
          <w:b/>
          <w:bCs/>
          <w:color w:val="F92672"/>
        </w:rPr>
        <w:t>=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0000FF"/>
        </w:rPr>
        <w:t>await</w:t>
      </w:r>
      <w:r>
        <w:rPr>
          <w:rFonts w:ascii="Cascadia Mono" w:hAnsi="Cascadia Mono" w:cs="Cascadia Mono"/>
          <w:color w:val="000000"/>
        </w:rPr>
        <w:t> </w:t>
      </w:r>
      <w:proofErr w:type="gramStart"/>
      <w:r>
        <w:rPr>
          <w:rFonts w:ascii="Cascadia Mono" w:hAnsi="Cascadia Mono" w:cs="Cascadia Mono"/>
          <w:color w:val="000000"/>
        </w:rPr>
        <w:t>client</w:t>
      </w:r>
      <w:r>
        <w:rPr>
          <w:rFonts w:ascii="Cascadia Mono" w:hAnsi="Cascadia Mono" w:cs="Cascadia Mono"/>
          <w:b/>
          <w:bCs/>
          <w:color w:val="F92672"/>
        </w:rPr>
        <w:t>.</w:t>
      </w:r>
      <w:r>
        <w:rPr>
          <w:rFonts w:ascii="Cascadia Mono" w:hAnsi="Cascadia Mono" w:cs="Cascadia Mono"/>
          <w:color w:val="000000"/>
        </w:rPr>
        <w:t>GetSecretValueAsync</w:t>
      </w:r>
      <w:proofErr w:type="gramEnd"/>
      <w:r>
        <w:rPr>
          <w:rFonts w:ascii="Cascadia Mono" w:hAnsi="Cascadia Mono" w:cs="Cascadia Mono"/>
          <w:color w:val="000000"/>
        </w:rPr>
        <w:t>(request);</w:t>
      </w:r>
    </w:p>
    <w:p w14:paraId="3BC29F4F" w14:textId="77777777" w:rsidR="00EC721E" w:rsidRDefault="00EC721E" w:rsidP="00EC721E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 </w:t>
      </w:r>
    </w:p>
    <w:p w14:paraId="34666E72" w14:textId="77777777" w:rsidR="00EC721E" w:rsidRDefault="00EC721E" w:rsidP="00EC721E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</w:t>
      </w:r>
      <w:r>
        <w:rPr>
          <w:rFonts w:ascii="Cascadia Mono" w:hAnsi="Cascadia Mono" w:cs="Cascadia Mono"/>
          <w:b/>
          <w:bCs/>
          <w:color w:val="0000FF"/>
        </w:rPr>
        <w:t>string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color w:val="1F1F1F"/>
        </w:rPr>
        <w:t>secret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F92672"/>
        </w:rPr>
        <w:t>=</w:t>
      </w:r>
      <w:r>
        <w:rPr>
          <w:rFonts w:ascii="Cascadia Mono" w:hAnsi="Cascadia Mono" w:cs="Cascadia Mono"/>
          <w:color w:val="000000"/>
        </w:rPr>
        <w:t> </w:t>
      </w:r>
      <w:proofErr w:type="gramStart"/>
      <w:r>
        <w:rPr>
          <w:rFonts w:ascii="Cascadia Mono" w:hAnsi="Cascadia Mono" w:cs="Cascadia Mono"/>
          <w:color w:val="000000"/>
        </w:rPr>
        <w:t>response</w:t>
      </w:r>
      <w:r>
        <w:rPr>
          <w:rFonts w:ascii="Cascadia Mono" w:hAnsi="Cascadia Mono" w:cs="Cascadia Mono"/>
          <w:b/>
          <w:bCs/>
          <w:color w:val="F92672"/>
        </w:rPr>
        <w:t>.</w:t>
      </w:r>
      <w:r>
        <w:rPr>
          <w:rFonts w:ascii="Cascadia Mono" w:hAnsi="Cascadia Mono" w:cs="Cascadia Mono"/>
          <w:color w:val="000000"/>
        </w:rPr>
        <w:t>SecretString</w:t>
      </w:r>
      <w:proofErr w:type="gramEnd"/>
      <w:r>
        <w:rPr>
          <w:rFonts w:ascii="Cascadia Mono" w:hAnsi="Cascadia Mono" w:cs="Cascadia Mono"/>
          <w:color w:val="000000"/>
        </w:rPr>
        <w:t>;</w:t>
      </w:r>
    </w:p>
    <w:p w14:paraId="58A7CF99" w14:textId="77777777" w:rsidR="00EC721E" w:rsidRDefault="00EC721E" w:rsidP="00EC721E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 </w:t>
      </w:r>
    </w:p>
    <w:p w14:paraId="38D405A9" w14:textId="77777777" w:rsidR="00EC721E" w:rsidRDefault="00EC721E" w:rsidP="00EC721E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</w:t>
      </w:r>
      <w:r>
        <w:rPr>
          <w:rFonts w:ascii="Cascadia Mono" w:hAnsi="Cascadia Mono" w:cs="Cascadia Mono"/>
          <w:b/>
          <w:bCs/>
          <w:color w:val="F92672"/>
        </w:rPr>
        <w:t>return</w:t>
      </w:r>
      <w:r>
        <w:rPr>
          <w:rFonts w:ascii="Cascadia Mono" w:hAnsi="Cascadia Mono" w:cs="Cascadia Mono"/>
          <w:color w:val="000000"/>
        </w:rPr>
        <w:t> secret;</w:t>
      </w:r>
    </w:p>
    <w:p w14:paraId="38E9FF82" w14:textId="77777777" w:rsidR="00EC721E" w:rsidRDefault="00EC721E" w:rsidP="00EC721E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}</w:t>
      </w:r>
    </w:p>
    <w:p w14:paraId="03FBF346" w14:textId="77777777" w:rsidR="00EC721E" w:rsidRDefault="00EC721E" w:rsidP="00EC721E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}</w:t>
      </w:r>
    </w:p>
    <w:p w14:paraId="15AAC5A8" w14:textId="77777777" w:rsidR="00EC721E" w:rsidRDefault="00EC721E" w:rsidP="00A456CE"/>
    <w:p w14:paraId="51DEA841" w14:textId="63E4D26E" w:rsidR="00051FE8" w:rsidRDefault="00EC721E" w:rsidP="00A456CE">
      <w:r>
        <w:t xml:space="preserve">Comprobamos el funcionamiento en el Api con </w:t>
      </w:r>
      <w:r>
        <w:rPr>
          <w:b/>
          <w:bCs/>
        </w:rPr>
        <w:t>aws-configure</w:t>
      </w:r>
      <w:r>
        <w:t xml:space="preserve"> y vamos a visualizarlo en un Lambda</w:t>
      </w:r>
    </w:p>
    <w:p w14:paraId="438FABBC" w14:textId="77777777" w:rsidR="00051FE8" w:rsidRDefault="00051FE8" w:rsidP="00A456CE"/>
    <w:p w14:paraId="448A2320" w14:textId="1B6856E9" w:rsidR="00051FE8" w:rsidRDefault="00051FE8" w:rsidP="00A456CE">
      <w:r>
        <w:rPr>
          <w:noProof/>
        </w:rPr>
        <w:drawing>
          <wp:inline distT="0" distB="0" distL="0" distR="0" wp14:anchorId="0CDADE12" wp14:editId="43861F92">
            <wp:extent cx="3571875" cy="561975"/>
            <wp:effectExtent l="0" t="0" r="9525" b="9525"/>
            <wp:docPr id="202947637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76378" name="Imagen 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01D7" w14:textId="77777777" w:rsidR="00051FE8" w:rsidRDefault="00051FE8" w:rsidP="00A456CE"/>
    <w:p w14:paraId="65D0EE72" w14:textId="48683F34" w:rsidR="00051FE8" w:rsidRDefault="00051FE8" w:rsidP="00A456CE">
      <w:r>
        <w:rPr>
          <w:noProof/>
        </w:rPr>
        <w:drawing>
          <wp:inline distT="0" distB="0" distL="0" distR="0" wp14:anchorId="624D81A9" wp14:editId="52740D14">
            <wp:extent cx="2419350" cy="1266825"/>
            <wp:effectExtent l="0" t="0" r="0" b="9525"/>
            <wp:docPr id="209332925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29252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963E" w14:textId="77777777" w:rsidR="00051FE8" w:rsidRDefault="00051FE8" w:rsidP="00A456CE"/>
    <w:p w14:paraId="112C0BF5" w14:textId="385BE6D9" w:rsidR="00EC721E" w:rsidRDefault="00505FAA" w:rsidP="00A456CE">
      <w:r>
        <w:rPr>
          <w:noProof/>
        </w:rPr>
        <w:drawing>
          <wp:inline distT="0" distB="0" distL="0" distR="0" wp14:anchorId="38B3DA04" wp14:editId="7B0E6E08">
            <wp:extent cx="5400040" cy="715645"/>
            <wp:effectExtent l="0" t="0" r="0" b="8255"/>
            <wp:docPr id="1241681276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81276" name="Imagen 1" descr="Interfaz de usuario gráfica, Texto, Aplicación, Word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5AD1" w14:textId="77777777" w:rsidR="00505FAA" w:rsidRDefault="00505FAA" w:rsidP="00A456CE"/>
    <w:p w14:paraId="4AF118F3" w14:textId="4A3414A4" w:rsidR="007B6B9A" w:rsidRPr="007B6B9A" w:rsidRDefault="007B6B9A" w:rsidP="00A456CE">
      <w:pPr>
        <w:rPr>
          <w:b/>
          <w:bCs/>
        </w:rPr>
      </w:pPr>
      <w:r>
        <w:rPr>
          <w:b/>
          <w:bCs/>
        </w:rPr>
        <w:t>FUNCTION</w:t>
      </w:r>
    </w:p>
    <w:p w14:paraId="07D59619" w14:textId="77777777" w:rsidR="00EC721E" w:rsidRDefault="00EC721E" w:rsidP="00A456CE"/>
    <w:p w14:paraId="23069DF1" w14:textId="77777777" w:rsidR="007B6B9A" w:rsidRDefault="007B6B9A" w:rsidP="007B6B9A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b/>
          <w:bCs/>
          <w:color w:val="0000FF"/>
        </w:rPr>
        <w:t>public</w:t>
      </w:r>
      <w:r>
        <w:rPr>
          <w:rFonts w:ascii="Cascadia Mono" w:hAnsi="Cascadia Mono" w:cs="Cascadia Mono"/>
          <w:color w:val="000000"/>
        </w:rPr>
        <w:t> KeysModel </w:t>
      </w:r>
      <w:proofErr w:type="gramStart"/>
      <w:r>
        <w:rPr>
          <w:rFonts w:ascii="Cascadia Mono" w:hAnsi="Cascadia Mono" w:cs="Cascadia Mono"/>
          <w:b/>
          <w:bCs/>
          <w:color w:val="008000"/>
        </w:rPr>
        <w:t>FunctionHandler</w:t>
      </w:r>
      <w:r>
        <w:rPr>
          <w:rFonts w:ascii="Cascadia Mono" w:hAnsi="Cascadia Mono" w:cs="Cascadia Mono"/>
          <w:color w:val="000000"/>
        </w:rPr>
        <w:t>(</w:t>
      </w:r>
      <w:proofErr w:type="gramEnd"/>
      <w:r>
        <w:rPr>
          <w:rFonts w:ascii="Cascadia Mono" w:hAnsi="Cascadia Mono" w:cs="Cascadia Mono"/>
          <w:b/>
          <w:bCs/>
          <w:color w:val="0000FF"/>
        </w:rPr>
        <w:t>string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color w:val="1F377F"/>
        </w:rPr>
        <w:t>input</w:t>
      </w:r>
      <w:r>
        <w:rPr>
          <w:rFonts w:ascii="Cascadia Mono" w:hAnsi="Cascadia Mono" w:cs="Cascadia Mono"/>
          <w:color w:val="000000"/>
        </w:rPr>
        <w:t>, ILambdaContext </w:t>
      </w:r>
      <w:r>
        <w:rPr>
          <w:rFonts w:ascii="Cascadia Mono" w:hAnsi="Cascadia Mono" w:cs="Cascadia Mono"/>
          <w:color w:val="1F377F"/>
        </w:rPr>
        <w:t>context</w:t>
      </w:r>
      <w:r>
        <w:rPr>
          <w:rFonts w:ascii="Cascadia Mono" w:hAnsi="Cascadia Mono" w:cs="Cascadia Mono"/>
          <w:color w:val="000000"/>
        </w:rPr>
        <w:t>)</w:t>
      </w:r>
    </w:p>
    <w:p w14:paraId="4FE5D947" w14:textId="77777777" w:rsidR="007B6B9A" w:rsidRDefault="007B6B9A" w:rsidP="007B6B9A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{</w:t>
      </w:r>
    </w:p>
    <w:p w14:paraId="3FCD5182" w14:textId="77777777" w:rsidR="007B6B9A" w:rsidRDefault="007B6B9A" w:rsidP="007B6B9A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</w:t>
      </w:r>
      <w:r>
        <w:rPr>
          <w:rFonts w:ascii="Cascadia Mono" w:hAnsi="Cascadia Mono" w:cs="Cascadia Mono"/>
          <w:b/>
          <w:bCs/>
          <w:color w:val="0000FF"/>
        </w:rPr>
        <w:t>string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color w:val="1F1F1F"/>
        </w:rPr>
        <w:t>data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F92672"/>
        </w:rPr>
        <w:t>=</w:t>
      </w:r>
    </w:p>
    <w:p w14:paraId="42BCC477" w14:textId="77777777" w:rsidR="007B6B9A" w:rsidRDefault="007B6B9A" w:rsidP="007B6B9A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HelperSecretsManager</w:t>
      </w:r>
      <w:r>
        <w:rPr>
          <w:rFonts w:ascii="Cascadia Mono" w:hAnsi="Cascadia Mono" w:cs="Cascadia Mono"/>
          <w:b/>
          <w:bCs/>
          <w:color w:val="F92672"/>
        </w:rPr>
        <w:t>.</w:t>
      </w:r>
      <w:r>
        <w:rPr>
          <w:rFonts w:ascii="Cascadia Mono" w:hAnsi="Cascadia Mono" w:cs="Cascadia Mono"/>
          <w:color w:val="000000"/>
        </w:rPr>
        <w:t>GetSecretsAsync(</w:t>
      </w:r>
      <w:proofErr w:type="gramStart"/>
      <w:r>
        <w:rPr>
          <w:rFonts w:ascii="Cascadia Mono" w:hAnsi="Cascadia Mono" w:cs="Cascadia Mono"/>
          <w:color w:val="000000"/>
        </w:rPr>
        <w:t>)</w:t>
      </w:r>
      <w:r>
        <w:rPr>
          <w:rFonts w:ascii="Cascadia Mono" w:hAnsi="Cascadia Mono" w:cs="Cascadia Mono"/>
          <w:b/>
          <w:bCs/>
          <w:color w:val="F92672"/>
        </w:rPr>
        <w:t>.</w:t>
      </w:r>
      <w:r>
        <w:rPr>
          <w:rFonts w:ascii="Cascadia Mono" w:hAnsi="Cascadia Mono" w:cs="Cascadia Mono"/>
          <w:color w:val="000000"/>
        </w:rPr>
        <w:t>GetAwaiter</w:t>
      </w:r>
      <w:proofErr w:type="gramEnd"/>
      <w:r>
        <w:rPr>
          <w:rFonts w:ascii="Cascadia Mono" w:hAnsi="Cascadia Mono" w:cs="Cascadia Mono"/>
          <w:color w:val="000000"/>
        </w:rPr>
        <w:t>()</w:t>
      </w:r>
      <w:r>
        <w:rPr>
          <w:rFonts w:ascii="Cascadia Mono" w:hAnsi="Cascadia Mono" w:cs="Cascadia Mono"/>
          <w:b/>
          <w:bCs/>
          <w:color w:val="F92672"/>
        </w:rPr>
        <w:t>.</w:t>
      </w:r>
      <w:r>
        <w:rPr>
          <w:rFonts w:ascii="Cascadia Mono" w:hAnsi="Cascadia Mono" w:cs="Cascadia Mono"/>
          <w:color w:val="000000"/>
        </w:rPr>
        <w:t>GetResult();</w:t>
      </w:r>
    </w:p>
    <w:p w14:paraId="5EC9D3B5" w14:textId="77777777" w:rsidR="007B6B9A" w:rsidRDefault="007B6B9A" w:rsidP="007B6B9A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KeysModel </w:t>
      </w:r>
      <w:r>
        <w:rPr>
          <w:rFonts w:ascii="Cascadia Mono" w:hAnsi="Cascadia Mono" w:cs="Cascadia Mono"/>
          <w:color w:val="1F1F1F"/>
        </w:rPr>
        <w:t>model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F92672"/>
        </w:rPr>
        <w:t>=</w:t>
      </w:r>
      <w:r>
        <w:rPr>
          <w:rFonts w:ascii="Cascadia Mono" w:hAnsi="Cascadia Mono" w:cs="Cascadia Mono"/>
          <w:color w:val="000000"/>
        </w:rPr>
        <w:t> JsonConvert</w:t>
      </w:r>
      <w:r>
        <w:rPr>
          <w:rFonts w:ascii="Cascadia Mono" w:hAnsi="Cascadia Mono" w:cs="Cascadia Mono"/>
          <w:b/>
          <w:bCs/>
          <w:color w:val="F92672"/>
        </w:rPr>
        <w:t>.</w:t>
      </w:r>
      <w:r>
        <w:rPr>
          <w:rFonts w:ascii="Cascadia Mono" w:hAnsi="Cascadia Mono" w:cs="Cascadia Mono"/>
          <w:color w:val="000000"/>
        </w:rPr>
        <w:t>DeserializeObject&lt;KeysModel&gt;(data);</w:t>
      </w:r>
    </w:p>
    <w:p w14:paraId="7FCBB5B8" w14:textId="77777777" w:rsidR="007B6B9A" w:rsidRDefault="007B6B9A" w:rsidP="007B6B9A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</w:t>
      </w:r>
      <w:r>
        <w:rPr>
          <w:rFonts w:ascii="Cascadia Mono" w:hAnsi="Cascadia Mono" w:cs="Cascadia Mono"/>
          <w:b/>
          <w:bCs/>
          <w:color w:val="F92672"/>
        </w:rPr>
        <w:t>return</w:t>
      </w:r>
      <w:r>
        <w:rPr>
          <w:rFonts w:ascii="Cascadia Mono" w:hAnsi="Cascadia Mono" w:cs="Cascadia Mono"/>
          <w:color w:val="000000"/>
        </w:rPr>
        <w:t> model;</w:t>
      </w:r>
    </w:p>
    <w:p w14:paraId="4507546C" w14:textId="77777777" w:rsidR="007B6B9A" w:rsidRDefault="007B6B9A" w:rsidP="007B6B9A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lastRenderedPageBreak/>
        <w:t>}</w:t>
      </w:r>
    </w:p>
    <w:p w14:paraId="27EA0347" w14:textId="77777777" w:rsidR="007B6B9A" w:rsidRDefault="007B6B9A" w:rsidP="00A456CE"/>
    <w:p w14:paraId="3FDF8439" w14:textId="23D2C462" w:rsidR="007B6B9A" w:rsidRDefault="007B6B9A" w:rsidP="007B6B9A">
      <w:r>
        <w:t>Creamos un Role en IAM para poder ejecutar la función.</w:t>
      </w:r>
    </w:p>
    <w:p w14:paraId="64CC8596" w14:textId="77777777" w:rsidR="007B6B9A" w:rsidRDefault="007B6B9A" w:rsidP="007B6B9A"/>
    <w:p w14:paraId="1CC15E5D" w14:textId="2BFDECEA" w:rsidR="007B6B9A" w:rsidRDefault="007B6B9A" w:rsidP="007B6B9A">
      <w:r>
        <w:rPr>
          <w:noProof/>
        </w:rPr>
        <w:drawing>
          <wp:inline distT="0" distB="0" distL="0" distR="0" wp14:anchorId="4776A233" wp14:editId="2D396C86">
            <wp:extent cx="4038600" cy="657225"/>
            <wp:effectExtent l="0" t="0" r="0" b="9525"/>
            <wp:docPr id="1957601259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01259" name="Imagen 1" descr="Interfaz de usuario gráfica, Texto, Aplicación, Word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73B8" w14:textId="77777777" w:rsidR="007B6B9A" w:rsidRDefault="007B6B9A" w:rsidP="007B6B9A"/>
    <w:p w14:paraId="0B8CD043" w14:textId="77777777" w:rsidR="0006520D" w:rsidRDefault="0006520D" w:rsidP="0006520D">
      <w:r>
        <w:t>Abrimos el fichero dotnet y ponemos nuestro nuevo role dentro del fichero</w:t>
      </w:r>
    </w:p>
    <w:p w14:paraId="425EEAD0" w14:textId="77777777" w:rsidR="007B6B9A" w:rsidRDefault="007B6B9A" w:rsidP="007B6B9A"/>
    <w:p w14:paraId="3C1386E1" w14:textId="0EC3E5F5" w:rsidR="0006520D" w:rsidRDefault="0006520D" w:rsidP="007B6B9A"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"function-role"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"role-execution-lambda"</w:t>
      </w:r>
    </w:p>
    <w:p w14:paraId="7476DB31" w14:textId="77777777" w:rsidR="0006520D" w:rsidRDefault="0006520D" w:rsidP="007B6B9A"/>
    <w:p w14:paraId="560A9F5C" w14:textId="7132AB38" w:rsidR="007B6B9A" w:rsidRDefault="007B6B9A" w:rsidP="007B6B9A">
      <w:r>
        <w:t>Publicamos nuestra función en AWS como Lambda con la siguiente instrucción</w:t>
      </w:r>
    </w:p>
    <w:p w14:paraId="6429245F" w14:textId="77777777" w:rsidR="0006520D" w:rsidRDefault="0006520D" w:rsidP="007B6B9A"/>
    <w:p w14:paraId="5E355565" w14:textId="46B5B870" w:rsidR="0006520D" w:rsidRPr="0006520D" w:rsidRDefault="0006520D" w:rsidP="007B6B9A">
      <w:pPr>
        <w:rPr>
          <w:b/>
          <w:bCs/>
        </w:rPr>
      </w:pPr>
      <w:r w:rsidRPr="0006520D">
        <w:rPr>
          <w:b/>
          <w:bCs/>
        </w:rPr>
        <w:t>dotnet lambda deploy-function lambda-secrets</w:t>
      </w:r>
    </w:p>
    <w:p w14:paraId="186AD8C4" w14:textId="77777777" w:rsidR="007B6B9A" w:rsidRDefault="007B6B9A" w:rsidP="00A456CE"/>
    <w:p w14:paraId="572B1BBF" w14:textId="17E1CC1E" w:rsidR="0006520D" w:rsidRDefault="0006520D" w:rsidP="00A456CE">
      <w:r>
        <w:t>Incluimos un Trigger de tipo Api Gateway y enlazamos la función.  Probamos su funcionalidad</w:t>
      </w:r>
    </w:p>
    <w:p w14:paraId="27801578" w14:textId="77777777" w:rsidR="0006520D" w:rsidRDefault="0006520D" w:rsidP="00A456CE"/>
    <w:p w14:paraId="4400D487" w14:textId="4F83CCD5" w:rsidR="0006520D" w:rsidRDefault="0006520D" w:rsidP="00A456CE">
      <w:r>
        <w:rPr>
          <w:noProof/>
        </w:rPr>
        <w:drawing>
          <wp:inline distT="0" distB="0" distL="0" distR="0" wp14:anchorId="0E55D502" wp14:editId="334F55ED">
            <wp:extent cx="5400040" cy="1838325"/>
            <wp:effectExtent l="0" t="0" r="0" b="9525"/>
            <wp:docPr id="133713711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37112" name="Imagen 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AE52" w14:textId="77777777" w:rsidR="0006520D" w:rsidRDefault="0006520D" w:rsidP="00A456CE"/>
    <w:p w14:paraId="2511AA8A" w14:textId="77777777" w:rsidR="0006520D" w:rsidRDefault="0006520D" w:rsidP="00A456CE"/>
    <w:p w14:paraId="39CE2348" w14:textId="18646C45" w:rsidR="007B6B9A" w:rsidRDefault="0006520D" w:rsidP="00A456CE">
      <w:r>
        <w:t>N</w:t>
      </w:r>
      <w:r w:rsidR="007B6B9A">
        <w:t xml:space="preserve">ecesitamos saber </w:t>
      </w:r>
      <w:r>
        <w:t>el</w:t>
      </w:r>
      <w:r w:rsidR="007B6B9A">
        <w:t xml:space="preserve"> ARN</w:t>
      </w:r>
      <w:r>
        <w:t xml:space="preserve"> de </w:t>
      </w:r>
      <w:r>
        <w:rPr>
          <w:b/>
          <w:bCs/>
        </w:rPr>
        <w:t xml:space="preserve">Secrets Manager </w:t>
      </w:r>
      <w:r>
        <w:t>para darle permisos a la función sobre él</w:t>
      </w:r>
      <w:r w:rsidR="007B6B9A">
        <w:t>.</w:t>
      </w:r>
    </w:p>
    <w:p w14:paraId="7784E73F" w14:textId="77777777" w:rsidR="007B6B9A" w:rsidRDefault="007B6B9A" w:rsidP="00A456CE"/>
    <w:p w14:paraId="750933C7" w14:textId="5C7CA89B" w:rsidR="0006520D" w:rsidRDefault="0006520D" w:rsidP="00A456CE">
      <w:r>
        <w:rPr>
          <w:noProof/>
        </w:rPr>
        <w:lastRenderedPageBreak/>
        <w:drawing>
          <wp:inline distT="0" distB="0" distL="0" distR="0" wp14:anchorId="355D2105" wp14:editId="074D6896">
            <wp:extent cx="5400040" cy="3229610"/>
            <wp:effectExtent l="0" t="0" r="0" b="8890"/>
            <wp:docPr id="1157523688" name="Imagen 1" descr="Interfaz de usuario gráfica, Texto, Aplicación, Correo electrónic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23688" name="Imagen 1" descr="Interfaz de usuario gráfica, Texto, Aplicación, Correo electrónico, Teams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5266" w14:textId="77777777" w:rsidR="0006520D" w:rsidRDefault="0006520D" w:rsidP="00A456CE"/>
    <w:p w14:paraId="0DE919D3" w14:textId="42906DB9" w:rsidR="007B6B9A" w:rsidRDefault="007B6B9A" w:rsidP="00A456CE">
      <w:r>
        <w:t xml:space="preserve">Vamos a dar secretos solamente a esta función para que pueda leer únicamente </w:t>
      </w:r>
    </w:p>
    <w:p w14:paraId="254E3466" w14:textId="3BE6521E" w:rsidR="007B6B9A" w:rsidRDefault="007B6B9A" w:rsidP="00A456CE">
      <w:r>
        <w:t>nuestro Secret Manager personalizado, ninguno más.</w:t>
      </w:r>
    </w:p>
    <w:p w14:paraId="4ED59177" w14:textId="77777777" w:rsidR="0006520D" w:rsidRDefault="0006520D" w:rsidP="00A456CE"/>
    <w:p w14:paraId="4729AAD6" w14:textId="60366C59" w:rsidR="0006520D" w:rsidRDefault="0006520D" w:rsidP="00A456CE">
      <w:r>
        <w:t>Abrimos nuestro Role de IAM</w:t>
      </w:r>
    </w:p>
    <w:p w14:paraId="2386C1A6" w14:textId="77777777" w:rsidR="0006520D" w:rsidRDefault="0006520D" w:rsidP="00A456CE"/>
    <w:p w14:paraId="45EC03EB" w14:textId="468BF3B6" w:rsidR="0006520D" w:rsidRDefault="0006520D" w:rsidP="00A456CE">
      <w:r>
        <w:rPr>
          <w:noProof/>
        </w:rPr>
        <w:drawing>
          <wp:inline distT="0" distB="0" distL="0" distR="0" wp14:anchorId="02116D7B" wp14:editId="512C3546">
            <wp:extent cx="5400040" cy="1395095"/>
            <wp:effectExtent l="0" t="0" r="0" b="0"/>
            <wp:docPr id="128622890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2890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D4E5" w14:textId="77777777" w:rsidR="0006520D" w:rsidRDefault="0006520D" w:rsidP="00A456CE"/>
    <w:p w14:paraId="502751AF" w14:textId="2D4F12E1" w:rsidR="0006520D" w:rsidRDefault="0006520D" w:rsidP="00A456CE">
      <w:r>
        <w:rPr>
          <w:noProof/>
        </w:rPr>
        <w:drawing>
          <wp:inline distT="0" distB="0" distL="0" distR="0" wp14:anchorId="4D940BEB" wp14:editId="48170D47">
            <wp:extent cx="5400040" cy="2786380"/>
            <wp:effectExtent l="0" t="0" r="0" b="0"/>
            <wp:docPr id="89021760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1760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BCCA" w14:textId="77777777" w:rsidR="0006520D" w:rsidRDefault="0006520D" w:rsidP="00A456CE"/>
    <w:p w14:paraId="2DAE351E" w14:textId="6CEBE51A" w:rsidR="0006520D" w:rsidRDefault="0006520D" w:rsidP="00A456CE">
      <w:r>
        <w:rPr>
          <w:noProof/>
        </w:rPr>
        <w:lastRenderedPageBreak/>
        <w:drawing>
          <wp:inline distT="0" distB="0" distL="0" distR="0" wp14:anchorId="30C1075D" wp14:editId="2E028600">
            <wp:extent cx="5400040" cy="3493135"/>
            <wp:effectExtent l="0" t="0" r="0" b="0"/>
            <wp:docPr id="91564591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4591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10A3" w14:textId="77777777" w:rsidR="0006520D" w:rsidRDefault="0006520D" w:rsidP="00A456CE"/>
    <w:p w14:paraId="4555E14A" w14:textId="6E438E9E" w:rsidR="0006520D" w:rsidRDefault="0006520D" w:rsidP="00A456CE">
      <w:r>
        <w:rPr>
          <w:noProof/>
        </w:rPr>
        <w:drawing>
          <wp:inline distT="0" distB="0" distL="0" distR="0" wp14:anchorId="30C32555" wp14:editId="7FD1D387">
            <wp:extent cx="5400040" cy="1028700"/>
            <wp:effectExtent l="0" t="0" r="0" b="0"/>
            <wp:docPr id="208559746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97467" name="Imagen 1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0495" w14:textId="77777777" w:rsidR="0006520D" w:rsidRDefault="0006520D" w:rsidP="00A456CE"/>
    <w:p w14:paraId="16AC6275" w14:textId="2AE67FC9" w:rsidR="00A979FC" w:rsidRDefault="00A979FC" w:rsidP="00A456CE">
      <w:r>
        <w:rPr>
          <w:noProof/>
        </w:rPr>
        <w:drawing>
          <wp:inline distT="0" distB="0" distL="0" distR="0" wp14:anchorId="67C10FB8" wp14:editId="22F6C985">
            <wp:extent cx="3489306" cy="3060118"/>
            <wp:effectExtent l="0" t="0" r="0" b="6985"/>
            <wp:docPr id="149456227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62277" name="Imagen 1" descr="Interfaz de usuario gráfica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96790" cy="306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1F50" w14:textId="77777777" w:rsidR="00A979FC" w:rsidRDefault="00A979FC" w:rsidP="00A456CE"/>
    <w:p w14:paraId="7C4EC6DC" w14:textId="77777777" w:rsidR="00A979FC" w:rsidRDefault="00A979FC" w:rsidP="00A456CE"/>
    <w:p w14:paraId="16F48E70" w14:textId="000C1068" w:rsidR="0006520D" w:rsidRDefault="00A979FC" w:rsidP="00A456CE">
      <w:r>
        <w:rPr>
          <w:noProof/>
        </w:rPr>
        <w:lastRenderedPageBreak/>
        <w:drawing>
          <wp:inline distT="0" distB="0" distL="0" distR="0" wp14:anchorId="69DE0686" wp14:editId="6464CA54">
            <wp:extent cx="5400040" cy="3493770"/>
            <wp:effectExtent l="0" t="0" r="0" b="0"/>
            <wp:docPr id="88349350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9350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BA98" w14:textId="77777777" w:rsidR="00A979FC" w:rsidRDefault="00A979FC" w:rsidP="00A456CE"/>
    <w:p w14:paraId="498D75DE" w14:textId="4BC1D280" w:rsidR="00A979FC" w:rsidRDefault="00A979FC" w:rsidP="00A456CE">
      <w:r>
        <w:t>Volvemos a probar nuestra función con Api Gateway y podremos comprobar su funcionalidad correcta</w:t>
      </w:r>
    </w:p>
    <w:p w14:paraId="77053235" w14:textId="77777777" w:rsidR="00A979FC" w:rsidRDefault="00A979FC" w:rsidP="00A456CE"/>
    <w:p w14:paraId="22F17B1A" w14:textId="00879B18" w:rsidR="00A979FC" w:rsidRDefault="00A979FC" w:rsidP="00A456CE">
      <w:r>
        <w:rPr>
          <w:noProof/>
        </w:rPr>
        <w:drawing>
          <wp:inline distT="0" distB="0" distL="0" distR="0" wp14:anchorId="6D559606" wp14:editId="0FB34CFE">
            <wp:extent cx="5400040" cy="2101850"/>
            <wp:effectExtent l="0" t="0" r="0" b="0"/>
            <wp:docPr id="128983015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3015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692A" w14:textId="77777777" w:rsidR="00A979FC" w:rsidRDefault="00A979FC" w:rsidP="00A456CE"/>
    <w:p w14:paraId="5B52634F" w14:textId="1DB56DF3" w:rsidR="00A979FC" w:rsidRDefault="00780638" w:rsidP="00A456CE">
      <w:r>
        <w:t>Ponemos nuestra Api Gateway en producción</w:t>
      </w:r>
    </w:p>
    <w:p w14:paraId="0834EFDB" w14:textId="77777777" w:rsidR="00780638" w:rsidRDefault="00780638" w:rsidP="00A456CE"/>
    <w:p w14:paraId="5EB95618" w14:textId="77774DD4" w:rsidR="00780638" w:rsidRDefault="00780638" w:rsidP="00A456CE">
      <w:r>
        <w:rPr>
          <w:noProof/>
        </w:rPr>
        <w:lastRenderedPageBreak/>
        <w:drawing>
          <wp:inline distT="0" distB="0" distL="0" distR="0" wp14:anchorId="36F1BF45" wp14:editId="5578D37C">
            <wp:extent cx="2877836" cy="2781530"/>
            <wp:effectExtent l="0" t="0" r="0" b="0"/>
            <wp:docPr id="174121720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17203" name="Imagen 1" descr="Interfaz de usuario gráfica, Texto, Aplicación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80530" cy="278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5A1C" w14:textId="77777777" w:rsidR="00780638" w:rsidRDefault="00780638" w:rsidP="00A456CE"/>
    <w:p w14:paraId="6E32CC5E" w14:textId="31A9DB3D" w:rsidR="00780638" w:rsidRDefault="00780638" w:rsidP="00A456CE">
      <w:r>
        <w:rPr>
          <w:noProof/>
        </w:rPr>
        <w:drawing>
          <wp:inline distT="0" distB="0" distL="0" distR="0" wp14:anchorId="73FBB857" wp14:editId="7750974D">
            <wp:extent cx="3125616" cy="2070022"/>
            <wp:effectExtent l="0" t="0" r="0" b="6985"/>
            <wp:docPr id="176738444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84443" name="Imagen 1" descr="Interfaz de usuario gráfica, Texto, Aplicación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33168" cy="207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831E" w14:textId="77777777" w:rsidR="00780638" w:rsidRDefault="00780638" w:rsidP="00A456CE"/>
    <w:p w14:paraId="08918B66" w14:textId="184D0069" w:rsidR="00780638" w:rsidRDefault="00780638" w:rsidP="00A456CE">
      <w:r>
        <w:rPr>
          <w:noProof/>
        </w:rPr>
        <w:drawing>
          <wp:inline distT="0" distB="0" distL="0" distR="0" wp14:anchorId="5D1572D7" wp14:editId="269D6D10">
            <wp:extent cx="5400040" cy="972185"/>
            <wp:effectExtent l="0" t="0" r="0" b="0"/>
            <wp:docPr id="81860328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0328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05AF" w14:textId="77777777" w:rsidR="00780638" w:rsidRDefault="00780638" w:rsidP="00A456CE"/>
    <w:p w14:paraId="6F0A48E8" w14:textId="77777777" w:rsidR="00780638" w:rsidRDefault="00780638" w:rsidP="00A456CE"/>
    <w:p w14:paraId="30072B3A" w14:textId="77777777" w:rsidR="00780638" w:rsidRDefault="00780638" w:rsidP="00A456CE"/>
    <w:p w14:paraId="3A461CA9" w14:textId="77777777" w:rsidR="00780638" w:rsidRDefault="00780638" w:rsidP="00A456CE"/>
    <w:p w14:paraId="135822F2" w14:textId="77777777" w:rsidR="00780638" w:rsidRDefault="00780638" w:rsidP="00A456CE"/>
    <w:p w14:paraId="0C087894" w14:textId="77777777" w:rsidR="00A979FC" w:rsidRDefault="00A979FC" w:rsidP="00A456CE"/>
    <w:p w14:paraId="61CA55A6" w14:textId="77777777" w:rsidR="00A979FC" w:rsidRDefault="00A979FC" w:rsidP="00A456CE"/>
    <w:p w14:paraId="6FB66EBE" w14:textId="3E8A3199" w:rsidR="0006520D" w:rsidRDefault="0006520D" w:rsidP="00A456CE"/>
    <w:p w14:paraId="350AA96B" w14:textId="77777777" w:rsidR="0006520D" w:rsidRDefault="0006520D" w:rsidP="00A456CE"/>
    <w:p w14:paraId="54AF5B9E" w14:textId="77777777" w:rsidR="007B6B9A" w:rsidRDefault="007B6B9A" w:rsidP="00A456CE"/>
    <w:p w14:paraId="69BCA3DC" w14:textId="77777777" w:rsidR="007B6B9A" w:rsidRDefault="007B6B9A" w:rsidP="00A456CE"/>
    <w:p w14:paraId="30AF16D6" w14:textId="77777777" w:rsidR="007B6B9A" w:rsidRDefault="007B6B9A" w:rsidP="00A456CE"/>
    <w:p w14:paraId="7B47C6D5" w14:textId="77777777" w:rsidR="00EC721E" w:rsidRDefault="00EC721E" w:rsidP="00A456CE"/>
    <w:p w14:paraId="278E7E80" w14:textId="77777777" w:rsidR="00EC721E" w:rsidRDefault="00EC721E" w:rsidP="00A456CE"/>
    <w:p w14:paraId="761987B8" w14:textId="77777777" w:rsidR="00EC721E" w:rsidRDefault="00EC721E" w:rsidP="00A456CE"/>
    <w:p w14:paraId="4B8D55EF" w14:textId="77777777" w:rsidR="00EC721E" w:rsidRDefault="00EC721E" w:rsidP="00A456CE"/>
    <w:p w14:paraId="4B63D7F0" w14:textId="77777777" w:rsidR="00EC721E" w:rsidRDefault="00EC721E" w:rsidP="00A456CE"/>
    <w:p w14:paraId="77779CBA" w14:textId="77777777" w:rsidR="00051FE8" w:rsidRDefault="00051FE8" w:rsidP="00A456CE"/>
    <w:sectPr w:rsidR="00051FE8" w:rsidSect="00C34E83">
      <w:headerReference w:type="default" r:id="rId35"/>
      <w:footerReference w:type="default" r:id="rId3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AD76C" w14:textId="77777777" w:rsidR="000329D5" w:rsidRDefault="000329D5">
      <w:r>
        <w:separator/>
      </w:r>
    </w:p>
  </w:endnote>
  <w:endnote w:type="continuationSeparator" w:id="0">
    <w:p w14:paraId="2E8E7933" w14:textId="77777777" w:rsidR="000329D5" w:rsidRDefault="00032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2CCC4" w14:textId="77777777" w:rsidR="00DF7D90" w:rsidRDefault="00C34E83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 w:rsidR="00DF7D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76D63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DC694" w14:textId="77777777" w:rsidR="000329D5" w:rsidRDefault="000329D5">
      <w:r>
        <w:separator/>
      </w:r>
    </w:p>
  </w:footnote>
  <w:footnote w:type="continuationSeparator" w:id="0">
    <w:p w14:paraId="3E63A53D" w14:textId="77777777" w:rsidR="000329D5" w:rsidRDefault="000329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9A381" w14:textId="61AD4F89" w:rsidR="00DF7D90" w:rsidRPr="005B7B67" w:rsidRDefault="007F5FD3" w:rsidP="007F5FD3">
    <w:pPr>
      <w:pStyle w:val="Encabezado"/>
      <w:pBdr>
        <w:bottom w:val="single" w:sz="4" w:space="1" w:color="auto"/>
      </w:pBdr>
    </w:pPr>
    <w:r>
      <w:rPr>
        <w:noProof/>
        <w:szCs w:val="20"/>
      </w:rPr>
      <w:drawing>
        <wp:inline distT="0" distB="0" distL="0" distR="0" wp14:anchorId="308DD939" wp14:editId="32710B8C">
          <wp:extent cx="469900" cy="207645"/>
          <wp:effectExtent l="0" t="0" r="6350" b="1905"/>
          <wp:docPr id="3" name="Imagen 3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0534" cy="2256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AMAZON WEB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71DED"/>
    <w:multiLevelType w:val="multilevel"/>
    <w:tmpl w:val="93EC39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1299B"/>
    <w:multiLevelType w:val="hybridMultilevel"/>
    <w:tmpl w:val="5FF6EFB0"/>
    <w:lvl w:ilvl="0" w:tplc="01101C2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07E6E"/>
    <w:multiLevelType w:val="hybridMultilevel"/>
    <w:tmpl w:val="A7D04DFC"/>
    <w:lvl w:ilvl="0" w:tplc="B0C04D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976A9"/>
    <w:multiLevelType w:val="hybridMultilevel"/>
    <w:tmpl w:val="E89667A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3707C"/>
    <w:multiLevelType w:val="hybridMultilevel"/>
    <w:tmpl w:val="72DAB90E"/>
    <w:lvl w:ilvl="0" w:tplc="0C0A0001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80CE1"/>
    <w:multiLevelType w:val="hybridMultilevel"/>
    <w:tmpl w:val="3066270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B7B49"/>
    <w:multiLevelType w:val="hybridMultilevel"/>
    <w:tmpl w:val="2C449BF8"/>
    <w:lvl w:ilvl="0" w:tplc="8E582C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80791B"/>
    <w:multiLevelType w:val="multilevel"/>
    <w:tmpl w:val="A97C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1023C1"/>
    <w:multiLevelType w:val="multilevel"/>
    <w:tmpl w:val="BD285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A72E36"/>
    <w:multiLevelType w:val="hybridMultilevel"/>
    <w:tmpl w:val="95127FB0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116D95"/>
    <w:multiLevelType w:val="hybridMultilevel"/>
    <w:tmpl w:val="DB3E6B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732094"/>
    <w:multiLevelType w:val="multilevel"/>
    <w:tmpl w:val="EB40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D15FA3"/>
    <w:multiLevelType w:val="multilevel"/>
    <w:tmpl w:val="76C4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493C29"/>
    <w:multiLevelType w:val="hybridMultilevel"/>
    <w:tmpl w:val="51C6A830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A7388B"/>
    <w:multiLevelType w:val="hybridMultilevel"/>
    <w:tmpl w:val="B4407D1C"/>
    <w:lvl w:ilvl="0" w:tplc="359E6ED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EC65B5"/>
    <w:multiLevelType w:val="hybridMultilevel"/>
    <w:tmpl w:val="3DB259B6"/>
    <w:lvl w:ilvl="0" w:tplc="C75A78F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3C09F1"/>
    <w:multiLevelType w:val="hybridMultilevel"/>
    <w:tmpl w:val="42D8B8D4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337FBA"/>
    <w:multiLevelType w:val="hybridMultilevel"/>
    <w:tmpl w:val="B012573C"/>
    <w:lvl w:ilvl="0" w:tplc="6D82B0C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C111E5"/>
    <w:multiLevelType w:val="multilevel"/>
    <w:tmpl w:val="8408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D44EA9"/>
    <w:multiLevelType w:val="multilevel"/>
    <w:tmpl w:val="C5B0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5508AD"/>
    <w:multiLevelType w:val="hybridMultilevel"/>
    <w:tmpl w:val="54A0EDB8"/>
    <w:lvl w:ilvl="0" w:tplc="48DEF0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C37C06"/>
    <w:multiLevelType w:val="hybridMultilevel"/>
    <w:tmpl w:val="B3229AF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296B05"/>
    <w:multiLevelType w:val="multilevel"/>
    <w:tmpl w:val="E8AC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603B4"/>
    <w:multiLevelType w:val="multilevel"/>
    <w:tmpl w:val="93B8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8" w15:restartNumberingAfterBreak="0">
    <w:nsid w:val="7B2C1101"/>
    <w:multiLevelType w:val="hybridMultilevel"/>
    <w:tmpl w:val="770ED2A8"/>
    <w:lvl w:ilvl="0" w:tplc="B94870D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890227"/>
    <w:multiLevelType w:val="hybridMultilevel"/>
    <w:tmpl w:val="CDF6F134"/>
    <w:lvl w:ilvl="0" w:tplc="A468BC6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948754">
    <w:abstractNumId w:val="0"/>
  </w:num>
  <w:num w:numId="2" w16cid:durableId="2043360019">
    <w:abstractNumId w:val="12"/>
  </w:num>
  <w:num w:numId="3" w16cid:durableId="1343050502">
    <w:abstractNumId w:val="16"/>
  </w:num>
  <w:num w:numId="4" w16cid:durableId="207648969">
    <w:abstractNumId w:val="23"/>
  </w:num>
  <w:num w:numId="5" w16cid:durableId="116536207">
    <w:abstractNumId w:val="13"/>
  </w:num>
  <w:num w:numId="6" w16cid:durableId="829517605">
    <w:abstractNumId w:val="47"/>
  </w:num>
  <w:num w:numId="7" w16cid:durableId="568465225">
    <w:abstractNumId w:val="36"/>
  </w:num>
  <w:num w:numId="8" w16cid:durableId="1576092116">
    <w:abstractNumId w:val="10"/>
  </w:num>
  <w:num w:numId="9" w16cid:durableId="1891380207">
    <w:abstractNumId w:val="15"/>
  </w:num>
  <w:num w:numId="10" w16cid:durableId="1172138115">
    <w:abstractNumId w:val="35"/>
  </w:num>
  <w:num w:numId="11" w16cid:durableId="910654853">
    <w:abstractNumId w:val="39"/>
  </w:num>
  <w:num w:numId="12" w16cid:durableId="821510713">
    <w:abstractNumId w:val="44"/>
  </w:num>
  <w:num w:numId="13" w16cid:durableId="1796678038">
    <w:abstractNumId w:val="40"/>
  </w:num>
  <w:num w:numId="14" w16cid:durableId="1609658298">
    <w:abstractNumId w:val="21"/>
  </w:num>
  <w:num w:numId="15" w16cid:durableId="1974481616">
    <w:abstractNumId w:val="28"/>
  </w:num>
  <w:num w:numId="16" w16cid:durableId="962925383">
    <w:abstractNumId w:val="27"/>
  </w:num>
  <w:num w:numId="17" w16cid:durableId="1912083085">
    <w:abstractNumId w:val="19"/>
  </w:num>
  <w:num w:numId="18" w16cid:durableId="980428325">
    <w:abstractNumId w:val="4"/>
  </w:num>
  <w:num w:numId="19" w16cid:durableId="2122719422">
    <w:abstractNumId w:val="45"/>
  </w:num>
  <w:num w:numId="20" w16cid:durableId="1147207800">
    <w:abstractNumId w:val="22"/>
  </w:num>
  <w:num w:numId="21" w16cid:durableId="1797138396">
    <w:abstractNumId w:val="7"/>
  </w:num>
  <w:num w:numId="22" w16cid:durableId="963118020">
    <w:abstractNumId w:val="32"/>
  </w:num>
  <w:num w:numId="23" w16cid:durableId="971055991">
    <w:abstractNumId w:val="8"/>
  </w:num>
  <w:num w:numId="24" w16cid:durableId="1757360641">
    <w:abstractNumId w:val="29"/>
  </w:num>
  <w:num w:numId="25" w16cid:durableId="1070078945">
    <w:abstractNumId w:val="43"/>
  </w:num>
  <w:num w:numId="26" w16cid:durableId="1090010465">
    <w:abstractNumId w:val="38"/>
  </w:num>
  <w:num w:numId="27" w16cid:durableId="1878741512">
    <w:abstractNumId w:val="14"/>
  </w:num>
  <w:num w:numId="28" w16cid:durableId="533035727">
    <w:abstractNumId w:val="46"/>
  </w:num>
  <w:num w:numId="29" w16cid:durableId="353967184">
    <w:abstractNumId w:val="25"/>
  </w:num>
  <w:num w:numId="30" w16cid:durableId="998769203">
    <w:abstractNumId w:val="24"/>
  </w:num>
  <w:num w:numId="31" w16cid:durableId="1190147304">
    <w:abstractNumId w:val="49"/>
  </w:num>
  <w:num w:numId="32" w16cid:durableId="1739593110">
    <w:abstractNumId w:val="48"/>
  </w:num>
  <w:num w:numId="33" w16cid:durableId="1096752803">
    <w:abstractNumId w:val="6"/>
  </w:num>
  <w:num w:numId="34" w16cid:durableId="409549636">
    <w:abstractNumId w:val="31"/>
  </w:num>
  <w:num w:numId="35" w16cid:durableId="2093549373">
    <w:abstractNumId w:val="41"/>
  </w:num>
  <w:num w:numId="36" w16cid:durableId="1184249646">
    <w:abstractNumId w:val="1"/>
  </w:num>
  <w:num w:numId="37" w16cid:durableId="1379358724">
    <w:abstractNumId w:val="9"/>
  </w:num>
  <w:num w:numId="38" w16cid:durableId="213082060">
    <w:abstractNumId w:val="26"/>
  </w:num>
  <w:num w:numId="39" w16cid:durableId="1950745853">
    <w:abstractNumId w:val="34"/>
  </w:num>
  <w:num w:numId="40" w16cid:durableId="646201678">
    <w:abstractNumId w:val="37"/>
  </w:num>
  <w:num w:numId="41" w16cid:durableId="1260021655">
    <w:abstractNumId w:val="33"/>
  </w:num>
  <w:num w:numId="42" w16cid:durableId="12584539">
    <w:abstractNumId w:val="3"/>
  </w:num>
  <w:num w:numId="43" w16cid:durableId="1709835160">
    <w:abstractNumId w:val="42"/>
  </w:num>
  <w:num w:numId="44" w16cid:durableId="1232277355">
    <w:abstractNumId w:val="2"/>
  </w:num>
  <w:num w:numId="45" w16cid:durableId="1734163097">
    <w:abstractNumId w:val="11"/>
  </w:num>
  <w:num w:numId="46" w16cid:durableId="391270222">
    <w:abstractNumId w:val="30"/>
  </w:num>
  <w:num w:numId="47" w16cid:durableId="1702977259">
    <w:abstractNumId w:val="5"/>
  </w:num>
  <w:num w:numId="48" w16cid:durableId="745033127">
    <w:abstractNumId w:val="20"/>
  </w:num>
  <w:num w:numId="49" w16cid:durableId="1779521901">
    <w:abstractNumId w:val="18"/>
  </w:num>
  <w:num w:numId="50" w16cid:durableId="17852711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655"/>
    <w:rsid w:val="000141B5"/>
    <w:rsid w:val="000312D6"/>
    <w:rsid w:val="000320FC"/>
    <w:rsid w:val="000329D5"/>
    <w:rsid w:val="000424C7"/>
    <w:rsid w:val="000454AB"/>
    <w:rsid w:val="00045728"/>
    <w:rsid w:val="00050A9D"/>
    <w:rsid w:val="00051612"/>
    <w:rsid w:val="00051FE8"/>
    <w:rsid w:val="00052DB5"/>
    <w:rsid w:val="0005560E"/>
    <w:rsid w:val="0006520D"/>
    <w:rsid w:val="00074748"/>
    <w:rsid w:val="00076B42"/>
    <w:rsid w:val="00080BE0"/>
    <w:rsid w:val="00080FD0"/>
    <w:rsid w:val="000939D0"/>
    <w:rsid w:val="000974EC"/>
    <w:rsid w:val="000A0FB9"/>
    <w:rsid w:val="000E63A8"/>
    <w:rsid w:val="0011481B"/>
    <w:rsid w:val="001171F0"/>
    <w:rsid w:val="0012150B"/>
    <w:rsid w:val="00123CAD"/>
    <w:rsid w:val="00125FE2"/>
    <w:rsid w:val="0013291A"/>
    <w:rsid w:val="00147DD9"/>
    <w:rsid w:val="00156231"/>
    <w:rsid w:val="00163730"/>
    <w:rsid w:val="00174323"/>
    <w:rsid w:val="00175649"/>
    <w:rsid w:val="00181371"/>
    <w:rsid w:val="00187D83"/>
    <w:rsid w:val="00195617"/>
    <w:rsid w:val="001B49A8"/>
    <w:rsid w:val="001C5ECC"/>
    <w:rsid w:val="001C796E"/>
    <w:rsid w:val="001E7762"/>
    <w:rsid w:val="0020039E"/>
    <w:rsid w:val="00205651"/>
    <w:rsid w:val="00220489"/>
    <w:rsid w:val="00222381"/>
    <w:rsid w:val="00231280"/>
    <w:rsid w:val="00235CF5"/>
    <w:rsid w:val="002441D8"/>
    <w:rsid w:val="00244B53"/>
    <w:rsid w:val="00263511"/>
    <w:rsid w:val="002668F0"/>
    <w:rsid w:val="002701E6"/>
    <w:rsid w:val="002703AE"/>
    <w:rsid w:val="00283280"/>
    <w:rsid w:val="002848F6"/>
    <w:rsid w:val="002907C8"/>
    <w:rsid w:val="002A27F7"/>
    <w:rsid w:val="002A4474"/>
    <w:rsid w:val="002A45A9"/>
    <w:rsid w:val="002A70A7"/>
    <w:rsid w:val="002B1E2F"/>
    <w:rsid w:val="002D0892"/>
    <w:rsid w:val="002D5110"/>
    <w:rsid w:val="002D695B"/>
    <w:rsid w:val="002E3F14"/>
    <w:rsid w:val="002F1E8F"/>
    <w:rsid w:val="002F22A2"/>
    <w:rsid w:val="002F424F"/>
    <w:rsid w:val="002F721D"/>
    <w:rsid w:val="003005BC"/>
    <w:rsid w:val="0033160A"/>
    <w:rsid w:val="00342037"/>
    <w:rsid w:val="00355F8C"/>
    <w:rsid w:val="0036624A"/>
    <w:rsid w:val="00376D63"/>
    <w:rsid w:val="00377D6C"/>
    <w:rsid w:val="0038087F"/>
    <w:rsid w:val="00382F93"/>
    <w:rsid w:val="0038545D"/>
    <w:rsid w:val="003A6A06"/>
    <w:rsid w:val="003E0FAD"/>
    <w:rsid w:val="003E5A28"/>
    <w:rsid w:val="003E6415"/>
    <w:rsid w:val="003E77E3"/>
    <w:rsid w:val="003F1A7B"/>
    <w:rsid w:val="00400517"/>
    <w:rsid w:val="00404B97"/>
    <w:rsid w:val="00411B68"/>
    <w:rsid w:val="0042523C"/>
    <w:rsid w:val="00437FFB"/>
    <w:rsid w:val="00450C60"/>
    <w:rsid w:val="004518E6"/>
    <w:rsid w:val="00460895"/>
    <w:rsid w:val="00461C9C"/>
    <w:rsid w:val="004623CC"/>
    <w:rsid w:val="0047264C"/>
    <w:rsid w:val="00485513"/>
    <w:rsid w:val="00485B5B"/>
    <w:rsid w:val="004906AC"/>
    <w:rsid w:val="00491512"/>
    <w:rsid w:val="004963E7"/>
    <w:rsid w:val="004A076D"/>
    <w:rsid w:val="004B1655"/>
    <w:rsid w:val="004B6472"/>
    <w:rsid w:val="004F4018"/>
    <w:rsid w:val="0050189A"/>
    <w:rsid w:val="00504223"/>
    <w:rsid w:val="00505FAA"/>
    <w:rsid w:val="005214DB"/>
    <w:rsid w:val="0052589E"/>
    <w:rsid w:val="00532E0A"/>
    <w:rsid w:val="00542C5F"/>
    <w:rsid w:val="00543FB5"/>
    <w:rsid w:val="005674F6"/>
    <w:rsid w:val="005675AC"/>
    <w:rsid w:val="00596AD4"/>
    <w:rsid w:val="005A4166"/>
    <w:rsid w:val="005A49DA"/>
    <w:rsid w:val="005A4A42"/>
    <w:rsid w:val="005B5CE4"/>
    <w:rsid w:val="005B7B67"/>
    <w:rsid w:val="005C6087"/>
    <w:rsid w:val="005C608E"/>
    <w:rsid w:val="005C61C4"/>
    <w:rsid w:val="005C6699"/>
    <w:rsid w:val="005D2CA0"/>
    <w:rsid w:val="005D47D9"/>
    <w:rsid w:val="005E1445"/>
    <w:rsid w:val="0060357D"/>
    <w:rsid w:val="00605FF0"/>
    <w:rsid w:val="00633D65"/>
    <w:rsid w:val="00636F9A"/>
    <w:rsid w:val="00645608"/>
    <w:rsid w:val="00652310"/>
    <w:rsid w:val="00655F20"/>
    <w:rsid w:val="00670ABA"/>
    <w:rsid w:val="00682E8A"/>
    <w:rsid w:val="0069121B"/>
    <w:rsid w:val="006913CA"/>
    <w:rsid w:val="00691555"/>
    <w:rsid w:val="006A45DA"/>
    <w:rsid w:val="006B4141"/>
    <w:rsid w:val="006C119F"/>
    <w:rsid w:val="006D1BFF"/>
    <w:rsid w:val="006D2231"/>
    <w:rsid w:val="006D7B24"/>
    <w:rsid w:val="00711BE9"/>
    <w:rsid w:val="00716390"/>
    <w:rsid w:val="007172AD"/>
    <w:rsid w:val="00725420"/>
    <w:rsid w:val="00726C30"/>
    <w:rsid w:val="007312ED"/>
    <w:rsid w:val="0073475D"/>
    <w:rsid w:val="0074628B"/>
    <w:rsid w:val="00761EE7"/>
    <w:rsid w:val="00775DD1"/>
    <w:rsid w:val="0077641A"/>
    <w:rsid w:val="00780638"/>
    <w:rsid w:val="00785F58"/>
    <w:rsid w:val="007963F6"/>
    <w:rsid w:val="007A4056"/>
    <w:rsid w:val="007A51CC"/>
    <w:rsid w:val="007A7C34"/>
    <w:rsid w:val="007B5BC3"/>
    <w:rsid w:val="007B6B9A"/>
    <w:rsid w:val="007B6C04"/>
    <w:rsid w:val="007B7B47"/>
    <w:rsid w:val="007C7DF8"/>
    <w:rsid w:val="007D2F0B"/>
    <w:rsid w:val="007E439A"/>
    <w:rsid w:val="007F0D57"/>
    <w:rsid w:val="007F23A6"/>
    <w:rsid w:val="007F5FD3"/>
    <w:rsid w:val="00801644"/>
    <w:rsid w:val="008017CD"/>
    <w:rsid w:val="00804687"/>
    <w:rsid w:val="0080552F"/>
    <w:rsid w:val="008117DF"/>
    <w:rsid w:val="00834B7F"/>
    <w:rsid w:val="008363B4"/>
    <w:rsid w:val="00844A25"/>
    <w:rsid w:val="008644C5"/>
    <w:rsid w:val="0087350B"/>
    <w:rsid w:val="00876737"/>
    <w:rsid w:val="00883272"/>
    <w:rsid w:val="0089245B"/>
    <w:rsid w:val="0089268A"/>
    <w:rsid w:val="00893AA9"/>
    <w:rsid w:val="008960A1"/>
    <w:rsid w:val="008C426C"/>
    <w:rsid w:val="008C5D70"/>
    <w:rsid w:val="008C6368"/>
    <w:rsid w:val="008D3266"/>
    <w:rsid w:val="008D621B"/>
    <w:rsid w:val="00900136"/>
    <w:rsid w:val="00901F7D"/>
    <w:rsid w:val="00916BB1"/>
    <w:rsid w:val="00924A74"/>
    <w:rsid w:val="00924DA0"/>
    <w:rsid w:val="00932A32"/>
    <w:rsid w:val="0094306C"/>
    <w:rsid w:val="00950130"/>
    <w:rsid w:val="00953E5A"/>
    <w:rsid w:val="009565D9"/>
    <w:rsid w:val="009605C2"/>
    <w:rsid w:val="00973757"/>
    <w:rsid w:val="009824D5"/>
    <w:rsid w:val="00982D49"/>
    <w:rsid w:val="0099513A"/>
    <w:rsid w:val="00995209"/>
    <w:rsid w:val="009B36BD"/>
    <w:rsid w:val="009E0108"/>
    <w:rsid w:val="009E64CE"/>
    <w:rsid w:val="009F6834"/>
    <w:rsid w:val="009F6B42"/>
    <w:rsid w:val="00A01E85"/>
    <w:rsid w:val="00A11CA3"/>
    <w:rsid w:val="00A265B9"/>
    <w:rsid w:val="00A35A0A"/>
    <w:rsid w:val="00A35D1A"/>
    <w:rsid w:val="00A456CE"/>
    <w:rsid w:val="00A5590E"/>
    <w:rsid w:val="00A55ABB"/>
    <w:rsid w:val="00A57A6D"/>
    <w:rsid w:val="00A72EE6"/>
    <w:rsid w:val="00A77379"/>
    <w:rsid w:val="00A979FC"/>
    <w:rsid w:val="00AA5599"/>
    <w:rsid w:val="00AA5B8F"/>
    <w:rsid w:val="00AB471B"/>
    <w:rsid w:val="00AB737B"/>
    <w:rsid w:val="00AC2CA0"/>
    <w:rsid w:val="00AC2E7F"/>
    <w:rsid w:val="00AE2261"/>
    <w:rsid w:val="00AE4771"/>
    <w:rsid w:val="00B071AC"/>
    <w:rsid w:val="00B24D89"/>
    <w:rsid w:val="00B34A17"/>
    <w:rsid w:val="00B41ADB"/>
    <w:rsid w:val="00B4385E"/>
    <w:rsid w:val="00B56ACE"/>
    <w:rsid w:val="00B575F7"/>
    <w:rsid w:val="00B80AD0"/>
    <w:rsid w:val="00B87BA1"/>
    <w:rsid w:val="00B90C05"/>
    <w:rsid w:val="00B90C27"/>
    <w:rsid w:val="00BA17CF"/>
    <w:rsid w:val="00BA3F54"/>
    <w:rsid w:val="00BA7ACC"/>
    <w:rsid w:val="00BC108C"/>
    <w:rsid w:val="00BC1BD4"/>
    <w:rsid w:val="00BD1C10"/>
    <w:rsid w:val="00BD3043"/>
    <w:rsid w:val="00BE50D5"/>
    <w:rsid w:val="00BF3336"/>
    <w:rsid w:val="00BF7F06"/>
    <w:rsid w:val="00C02B8B"/>
    <w:rsid w:val="00C05851"/>
    <w:rsid w:val="00C1077E"/>
    <w:rsid w:val="00C22A5F"/>
    <w:rsid w:val="00C3105D"/>
    <w:rsid w:val="00C346A5"/>
    <w:rsid w:val="00C34E83"/>
    <w:rsid w:val="00C40282"/>
    <w:rsid w:val="00C41B49"/>
    <w:rsid w:val="00C55924"/>
    <w:rsid w:val="00C565B3"/>
    <w:rsid w:val="00C9152C"/>
    <w:rsid w:val="00C931CC"/>
    <w:rsid w:val="00CA0839"/>
    <w:rsid w:val="00CA5814"/>
    <w:rsid w:val="00CC76BD"/>
    <w:rsid w:val="00CD0E90"/>
    <w:rsid w:val="00CD10C5"/>
    <w:rsid w:val="00CD54CD"/>
    <w:rsid w:val="00CE1544"/>
    <w:rsid w:val="00CE5C60"/>
    <w:rsid w:val="00CE7441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7B79"/>
    <w:rsid w:val="00D42C9E"/>
    <w:rsid w:val="00D47B06"/>
    <w:rsid w:val="00D50D01"/>
    <w:rsid w:val="00D61E7F"/>
    <w:rsid w:val="00D86408"/>
    <w:rsid w:val="00DA25CB"/>
    <w:rsid w:val="00DB0F52"/>
    <w:rsid w:val="00DB446B"/>
    <w:rsid w:val="00DC3DB5"/>
    <w:rsid w:val="00DD45B0"/>
    <w:rsid w:val="00DE0CC5"/>
    <w:rsid w:val="00DE277E"/>
    <w:rsid w:val="00DE3B8A"/>
    <w:rsid w:val="00DF2792"/>
    <w:rsid w:val="00DF6D55"/>
    <w:rsid w:val="00DF7D90"/>
    <w:rsid w:val="00E03041"/>
    <w:rsid w:val="00E15A09"/>
    <w:rsid w:val="00E32D3D"/>
    <w:rsid w:val="00E336BD"/>
    <w:rsid w:val="00E457DF"/>
    <w:rsid w:val="00E47678"/>
    <w:rsid w:val="00E543A9"/>
    <w:rsid w:val="00E60177"/>
    <w:rsid w:val="00E71267"/>
    <w:rsid w:val="00E77435"/>
    <w:rsid w:val="00E93165"/>
    <w:rsid w:val="00EA2966"/>
    <w:rsid w:val="00EA3521"/>
    <w:rsid w:val="00EB5271"/>
    <w:rsid w:val="00EC3AC7"/>
    <w:rsid w:val="00EC721E"/>
    <w:rsid w:val="00ED7E83"/>
    <w:rsid w:val="00EE35C2"/>
    <w:rsid w:val="00EE4DEB"/>
    <w:rsid w:val="00F00EFA"/>
    <w:rsid w:val="00F103A5"/>
    <w:rsid w:val="00F11361"/>
    <w:rsid w:val="00F20ED6"/>
    <w:rsid w:val="00F24A97"/>
    <w:rsid w:val="00F306F0"/>
    <w:rsid w:val="00F36B53"/>
    <w:rsid w:val="00F44C7A"/>
    <w:rsid w:val="00F45998"/>
    <w:rsid w:val="00F45EE6"/>
    <w:rsid w:val="00F57426"/>
    <w:rsid w:val="00F60960"/>
    <w:rsid w:val="00F63440"/>
    <w:rsid w:val="00F711CD"/>
    <w:rsid w:val="00FB30F8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9EF9128"/>
  <w15:docId w15:val="{1010C459-CAE2-4819-9DCD-2DB056DE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rsid w:val="00C34E83"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rsid w:val="00C34E83"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36B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34E8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34E8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34E83"/>
  </w:style>
  <w:style w:type="paragraph" w:customStyle="1" w:styleId="Ttulo10">
    <w:name w:val="Título1"/>
    <w:basedOn w:val="Normal"/>
    <w:qFormat/>
    <w:rsid w:val="00C34E83"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styleId="Textodeglobo">
    <w:name w:val="Balloon Text"/>
    <w:basedOn w:val="Normal"/>
    <w:link w:val="TextodegloboCar"/>
    <w:unhideWhenUsed/>
    <w:rsid w:val="009F6B4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F6B4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semiHidden/>
    <w:unhideWhenUsed/>
    <w:rsid w:val="009B36BD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36BD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apple-converted-space">
    <w:name w:val="apple-converted-space"/>
    <w:basedOn w:val="Fuentedeprrafopredeter"/>
    <w:rsid w:val="009B36BD"/>
  </w:style>
  <w:style w:type="paragraph" w:styleId="HTMLconformatoprevio">
    <w:name w:val="HTML Preformatted"/>
    <w:basedOn w:val="Normal"/>
    <w:link w:val="HTMLconformatoprevioCar"/>
    <w:uiPriority w:val="99"/>
    <w:unhideWhenUsed/>
    <w:rsid w:val="00652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2310"/>
    <w:rPr>
      <w:rFonts w:ascii="Courier New" w:hAnsi="Courier New" w:cs="Courier New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76B42"/>
    <w:rPr>
      <w:color w:val="808080"/>
      <w:shd w:val="clear" w:color="auto" w:fill="E6E6E6"/>
    </w:rPr>
  </w:style>
  <w:style w:type="paragraph" w:styleId="Ttulo">
    <w:name w:val="Title"/>
    <w:basedOn w:val="Normal"/>
    <w:link w:val="TtuloCar"/>
    <w:qFormat/>
    <w:rsid w:val="00076B42"/>
    <w:pPr>
      <w:jc w:val="center"/>
    </w:pPr>
    <w:rPr>
      <w:rFonts w:ascii="Times New Roman" w:hAnsi="Times New Roman"/>
      <w:b/>
      <w:bCs/>
      <w:sz w:val="24"/>
    </w:rPr>
  </w:style>
  <w:style w:type="character" w:customStyle="1" w:styleId="TtuloCar">
    <w:name w:val="Título Car"/>
    <w:basedOn w:val="Fuentedeprrafopredeter"/>
    <w:link w:val="Ttulo"/>
    <w:rsid w:val="00076B42"/>
    <w:rPr>
      <w:b/>
      <w:bCs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2F721D"/>
    <w:rPr>
      <w:color w:val="605E5C"/>
      <w:shd w:val="clear" w:color="auto" w:fill="E1DFDD"/>
    </w:rPr>
  </w:style>
  <w:style w:type="character" w:customStyle="1" w:styleId="token">
    <w:name w:val="token"/>
    <w:basedOn w:val="Fuentedeprrafopredeter"/>
    <w:rsid w:val="005214DB"/>
  </w:style>
  <w:style w:type="character" w:styleId="nfasis">
    <w:name w:val="Emphasis"/>
    <w:basedOn w:val="Fuentedeprrafopredeter"/>
    <w:uiPriority w:val="20"/>
    <w:qFormat/>
    <w:rsid w:val="005214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6355">
          <w:marLeft w:val="0"/>
          <w:marRight w:val="0"/>
          <w:marTop w:val="120"/>
          <w:marBottom w:val="210"/>
          <w:divBdr>
            <w:top w:val="single" w:sz="6" w:space="12" w:color="8A6D3B"/>
            <w:left w:val="single" w:sz="6" w:space="12" w:color="8A6D3B"/>
            <w:bottom w:val="single" w:sz="6" w:space="12" w:color="8A6D3B"/>
            <w:right w:val="single" w:sz="6" w:space="12" w:color="8A6D3B"/>
          </w:divBdr>
        </w:div>
        <w:div w:id="1805077301">
          <w:marLeft w:val="0"/>
          <w:marRight w:val="0"/>
          <w:marTop w:val="120"/>
          <w:marBottom w:val="210"/>
          <w:divBdr>
            <w:top w:val="single" w:sz="6" w:space="12" w:color="3C763D"/>
            <w:left w:val="single" w:sz="6" w:space="12" w:color="3C763D"/>
            <w:bottom w:val="single" w:sz="6" w:space="12" w:color="3C763D"/>
            <w:right w:val="single" w:sz="6" w:space="12" w:color="3C763D"/>
          </w:divBdr>
        </w:div>
        <w:div w:id="557593923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661667015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790779259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</w:divsChild>
    </w:div>
    <w:div w:id="398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odogmablog.bryanhogan.net/2022/04/accessing-aws-secrets-manager-from-net-lambda-functions-part-1-the-simple-way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settings" Target="settings.xml"/><Relationship Id="rId12" Type="http://schemas.openxmlformats.org/officeDocument/2006/relationships/hyperlink" Target="https://www.nuget.org/packages/HostInitActions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9DCB710FB6114C84AA05E80468D9DB" ma:contentTypeVersion="6" ma:contentTypeDescription="Crear nuevo documento." ma:contentTypeScope="" ma:versionID="5e3c575098387b1630eb15a15a337457">
  <xsd:schema xmlns:xsd="http://www.w3.org/2001/XMLSchema" xmlns:xs="http://www.w3.org/2001/XMLSchema" xmlns:p="http://schemas.microsoft.com/office/2006/metadata/properties" xmlns:ns2="810f9b79-cbfc-4cf1-b457-de11195d2eb4" xmlns:ns3="c2d96a13-a770-4612-9624-00c54ab8431f" targetNamespace="http://schemas.microsoft.com/office/2006/metadata/properties" ma:root="true" ma:fieldsID="f7313fd5923c3562e782560d6e110c27" ns2:_="" ns3:_="">
    <xsd:import namespace="810f9b79-cbfc-4cf1-b457-de11195d2eb4"/>
    <xsd:import namespace="c2d96a13-a770-4612-9624-00c54ab843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f9b79-cbfc-4cf1-b457-de11195d2e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96a13-a770-4612-9624-00c54ab84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3A419F-CB88-4523-9B7A-DC0C1F432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f9b79-cbfc-4cf1-b457-de11195d2eb4"/>
    <ds:schemaRef ds:uri="c2d96a13-a770-4612-9624-00c54ab84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8C5BFE-78BA-4854-95E6-7403AF9D9AD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89EF6DA-7F87-4F6C-8545-FA410CB42C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593429-1881-403E-8DCB-BD1E029D81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155</TotalTime>
  <Pages>9</Pages>
  <Words>322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creator>Paco</dc:creator>
  <cp:keywords>AWS LAMBDA</cp:keywords>
  <cp:lastModifiedBy>Francisco García Serrano</cp:lastModifiedBy>
  <cp:revision>10</cp:revision>
  <cp:lastPrinted>2009-06-26T08:37:00Z</cp:lastPrinted>
  <dcterms:created xsi:type="dcterms:W3CDTF">2023-06-08T07:47:00Z</dcterms:created>
  <dcterms:modified xsi:type="dcterms:W3CDTF">2023-06-08T17:01:00Z</dcterms:modified>
  <cp:category>ASP NET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0x0101001A9DCB710FB6114C84AA05E80468D9DB</vt:lpwstr>
  </property>
</Properties>
</file>