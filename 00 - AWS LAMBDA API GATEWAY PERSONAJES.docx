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3476" w14:textId="1E8A42B7" w:rsidR="00076B42" w:rsidRDefault="00A456CE" w:rsidP="00A456CE">
      <w:pPr>
        <w:jc w:val="center"/>
        <w:rPr>
          <w:b/>
          <w:bCs/>
          <w:u w:val="single"/>
        </w:rPr>
      </w:pPr>
      <w:r w:rsidRPr="00A456CE">
        <w:rPr>
          <w:b/>
          <w:bCs/>
          <w:u w:val="single"/>
        </w:rPr>
        <w:t>AWS LAMBDA</w:t>
      </w:r>
      <w:r w:rsidR="00F11361">
        <w:rPr>
          <w:b/>
          <w:bCs/>
          <w:u w:val="single"/>
        </w:rPr>
        <w:t xml:space="preserve"> </w:t>
      </w:r>
      <w:r w:rsidR="00FF290E">
        <w:rPr>
          <w:b/>
          <w:bCs/>
          <w:u w:val="single"/>
        </w:rPr>
        <w:t>API GATEWAY PERSONAJES</w:t>
      </w:r>
    </w:p>
    <w:p w14:paraId="1EEA05A0" w14:textId="12E69203" w:rsidR="00A456CE" w:rsidRDefault="00A456CE" w:rsidP="00A456CE"/>
    <w:p w14:paraId="6439175A" w14:textId="4D2488CF" w:rsidR="00F11361" w:rsidRDefault="004565F6" w:rsidP="00A456CE">
      <w:r>
        <w:t>Lo primero que haremos será crear un Api Gateway para consumir los datos de una base de datos RDS.</w:t>
      </w:r>
    </w:p>
    <w:p w14:paraId="015143BD" w14:textId="77777777" w:rsidR="004565F6" w:rsidRDefault="004565F6" w:rsidP="00A456CE"/>
    <w:p w14:paraId="11B4F553" w14:textId="63F94769" w:rsidR="004565F6" w:rsidRPr="004565F6" w:rsidRDefault="004565F6" w:rsidP="00A456CE">
      <w:pPr>
        <w:rPr>
          <w:b/>
          <w:bCs/>
        </w:rPr>
      </w:pPr>
      <w:r>
        <w:t xml:space="preserve">Creamos un nuevo proyecto de tipo </w:t>
      </w:r>
      <w:r>
        <w:rPr>
          <w:b/>
          <w:bCs/>
        </w:rPr>
        <w:t>AWS Serverless Application</w:t>
      </w:r>
    </w:p>
    <w:p w14:paraId="1025C931" w14:textId="77777777" w:rsidR="00780638" w:rsidRDefault="00780638" w:rsidP="00A456CE"/>
    <w:p w14:paraId="3B650D7F" w14:textId="23D55465" w:rsidR="004565F6" w:rsidRPr="004565F6" w:rsidRDefault="004565F6" w:rsidP="00A456CE">
      <w:pPr>
        <w:rPr>
          <w:b/>
          <w:bCs/>
        </w:rPr>
      </w:pPr>
      <w:r>
        <w:t xml:space="preserve">Instalamos los siguiente </w:t>
      </w:r>
      <w:r>
        <w:rPr>
          <w:b/>
          <w:bCs/>
        </w:rPr>
        <w:t>Nuget</w:t>
      </w:r>
    </w:p>
    <w:p w14:paraId="685C3CE8" w14:textId="77777777" w:rsidR="004565F6" w:rsidRDefault="004565F6" w:rsidP="00A456CE"/>
    <w:p w14:paraId="5A692ED8" w14:textId="683C3777" w:rsidR="004565F6" w:rsidRDefault="004565F6" w:rsidP="00A456CE">
      <w:r>
        <w:rPr>
          <w:noProof/>
        </w:rPr>
        <w:drawing>
          <wp:inline distT="0" distB="0" distL="0" distR="0" wp14:anchorId="6928D05B" wp14:editId="3F5AD29F">
            <wp:extent cx="5400040" cy="398780"/>
            <wp:effectExtent l="0" t="0" r="0" b="1270"/>
            <wp:docPr id="960500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890" w14:textId="30CCB225" w:rsidR="004565F6" w:rsidRDefault="004565F6" w:rsidP="00A456CE">
      <w:r>
        <w:rPr>
          <w:noProof/>
        </w:rPr>
        <w:drawing>
          <wp:inline distT="0" distB="0" distL="0" distR="0" wp14:anchorId="37DAFF9F" wp14:editId="6E9F195D">
            <wp:extent cx="5400040" cy="757555"/>
            <wp:effectExtent l="0" t="0" r="0" b="4445"/>
            <wp:docPr id="13507964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9642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F606" w14:textId="77777777" w:rsidR="004565F6" w:rsidRDefault="004565F6" w:rsidP="00A456CE"/>
    <w:p w14:paraId="3709B05D" w14:textId="35996FF7" w:rsidR="004565F6" w:rsidRPr="004565F6" w:rsidRDefault="004565F6" w:rsidP="00A456CE">
      <w:pPr>
        <w:rPr>
          <w:b/>
          <w:bCs/>
        </w:rPr>
      </w:pPr>
      <w:r>
        <w:t xml:space="preserve">Sobre </w:t>
      </w:r>
      <w:r>
        <w:rPr>
          <w:b/>
          <w:bCs/>
        </w:rPr>
        <w:t>Models</w:t>
      </w:r>
      <w:r>
        <w:t xml:space="preserve"> creamos una nueva clase llamada </w:t>
      </w:r>
      <w:r>
        <w:rPr>
          <w:b/>
          <w:bCs/>
        </w:rPr>
        <w:t>Personaje</w:t>
      </w:r>
    </w:p>
    <w:p w14:paraId="17A92A2F" w14:textId="77777777" w:rsidR="004565F6" w:rsidRDefault="004565F6" w:rsidP="00A456CE"/>
    <w:p w14:paraId="6706BB6C" w14:textId="1C35552D" w:rsidR="004565F6" w:rsidRPr="004565F6" w:rsidRDefault="004565F6" w:rsidP="00A456CE">
      <w:pPr>
        <w:rPr>
          <w:b/>
          <w:bCs/>
        </w:rPr>
      </w:pPr>
      <w:r>
        <w:rPr>
          <w:b/>
          <w:bCs/>
        </w:rPr>
        <w:t>PERSONAJE</w:t>
      </w:r>
    </w:p>
    <w:p w14:paraId="279CC7CE" w14:textId="77777777" w:rsidR="004565F6" w:rsidRDefault="004565F6" w:rsidP="00A456CE"/>
    <w:p w14:paraId="453B9378" w14:textId="77777777" w:rsidR="004565F6" w:rsidRDefault="004565F6" w:rsidP="00A456CE"/>
    <w:p w14:paraId="0EEE4C79" w14:textId="277A3A17" w:rsidR="004565F6" w:rsidRDefault="004565F6" w:rsidP="00A456CE">
      <w:pPr>
        <w:rPr>
          <w:b/>
          <w:bCs/>
        </w:rPr>
      </w:pPr>
      <w:r>
        <w:t xml:space="preserve">Sobre el proyecto, creamos una carpeta llamada </w:t>
      </w:r>
      <w:r>
        <w:rPr>
          <w:b/>
          <w:bCs/>
        </w:rPr>
        <w:t>Data</w:t>
      </w:r>
      <w:r>
        <w:t xml:space="preserve"> y una clase llamada </w:t>
      </w:r>
      <w:r>
        <w:rPr>
          <w:b/>
          <w:bCs/>
        </w:rPr>
        <w:t>PersonajesContext</w:t>
      </w:r>
    </w:p>
    <w:p w14:paraId="598AE9F2" w14:textId="77777777" w:rsidR="004565F6" w:rsidRDefault="004565F6" w:rsidP="00A456CE">
      <w:pPr>
        <w:rPr>
          <w:b/>
          <w:bCs/>
        </w:rPr>
      </w:pPr>
    </w:p>
    <w:p w14:paraId="79F94129" w14:textId="33A71CC2" w:rsidR="004565F6" w:rsidRPr="004565F6" w:rsidRDefault="004565F6" w:rsidP="00A456CE">
      <w:pPr>
        <w:rPr>
          <w:b/>
          <w:bCs/>
        </w:rPr>
      </w:pPr>
      <w:r>
        <w:rPr>
          <w:b/>
          <w:bCs/>
        </w:rPr>
        <w:t>PERSONAJESCONTEXT</w:t>
      </w:r>
    </w:p>
    <w:p w14:paraId="62CE7062" w14:textId="77777777" w:rsidR="004565F6" w:rsidRDefault="004565F6" w:rsidP="00A456CE"/>
    <w:p w14:paraId="469DDBDE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PersonajesContext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DbContext</w:t>
      </w:r>
    </w:p>
    <w:p w14:paraId="3108A998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5EECCF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PersonajesContext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DbContextOptions&lt;PersonajesContext&gt; options)</w:t>
      </w:r>
    </w:p>
    <w:p w14:paraId="38AF8AB4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(options)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</w:p>
    <w:p w14:paraId="4168FC7F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DbSet&lt;Personaje&gt; Personajes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37DC8E1" w14:textId="73AB7D8F" w:rsidR="004565F6" w:rsidRDefault="004565F6" w:rsidP="004565F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E36F7" w14:textId="77777777" w:rsidR="004565F6" w:rsidRDefault="004565F6" w:rsidP="00A456CE"/>
    <w:p w14:paraId="0100D259" w14:textId="749C49B9" w:rsidR="004565F6" w:rsidRDefault="004565F6" w:rsidP="00A456CE">
      <w:pPr>
        <w:rPr>
          <w:b/>
          <w:bCs/>
        </w:rPr>
      </w:pPr>
      <w:r>
        <w:t xml:space="preserve">Sobre el proyecto, creamos una carpeta llamada </w:t>
      </w:r>
      <w:r>
        <w:rPr>
          <w:b/>
          <w:bCs/>
        </w:rPr>
        <w:t>Repositories</w:t>
      </w:r>
      <w:r>
        <w:t xml:space="preserve"> y una clase llamada </w:t>
      </w:r>
      <w:r>
        <w:rPr>
          <w:b/>
          <w:bCs/>
        </w:rPr>
        <w:t>RepositoryPersonajes</w:t>
      </w:r>
    </w:p>
    <w:p w14:paraId="6851DDFF" w14:textId="77777777" w:rsidR="004565F6" w:rsidRDefault="004565F6" w:rsidP="00A456CE">
      <w:pPr>
        <w:rPr>
          <w:b/>
          <w:bCs/>
        </w:rPr>
      </w:pPr>
    </w:p>
    <w:p w14:paraId="4DFF7D88" w14:textId="6C4E4776" w:rsidR="004565F6" w:rsidRDefault="004565F6" w:rsidP="00A456CE">
      <w:r>
        <w:rPr>
          <w:b/>
          <w:bCs/>
        </w:rPr>
        <w:t>REPOSITORYPERSONAJES</w:t>
      </w:r>
    </w:p>
    <w:p w14:paraId="6338C2C9" w14:textId="77777777" w:rsidR="004565F6" w:rsidRDefault="004565F6" w:rsidP="00A456CE"/>
    <w:p w14:paraId="3CE456D8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RepositoryPersonajes</w:t>
      </w:r>
    </w:p>
    <w:p w14:paraId="1EE45FC2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3A4D4C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PersonajesContext context;</w:t>
      </w:r>
    </w:p>
    <w:p w14:paraId="69B442CF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73F61C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RepositoryPersonajes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PersonajesContext context)</w:t>
      </w:r>
    </w:p>
    <w:p w14:paraId="52B57420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34D54E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context;</w:t>
      </w:r>
    </w:p>
    <w:p w14:paraId="03E7D779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1F108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C8A2F7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Task&lt;List&lt;Personaje&gt;&gt;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GetPersonajesAsync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0964E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2E723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D9D10E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35C76D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30630E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Task&lt;Personaje&gt;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05514B5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085112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</w:p>
    <w:p w14:paraId="391B2044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</w:t>
      </w:r>
      <w:proofErr w:type="spellEnd"/>
    </w:p>
    <w:p w14:paraId="60B1ACF0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1B446408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9BE4F83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FD2ECF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F962FC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5748B2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(z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388CA4EA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F6D18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28DB28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CreatePersonaje(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</w:t>
      </w:r>
    </w:p>
    <w:p w14:paraId="136C522B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8FDC9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4CCA68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DCF12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personaje.IdPersonaje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FDD6D5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4D27756E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7DD0E4CF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6CFF6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(personaje);</w:t>
      </w:r>
    </w:p>
    <w:p w14:paraId="1EC4E676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CA0B65" w14:textId="77777777" w:rsidR="00E25104" w:rsidRDefault="00E25104" w:rsidP="00E251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F968CD" w14:textId="1C23E2F5" w:rsidR="004565F6" w:rsidRDefault="00E25104" w:rsidP="00E2510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5E7FF6" w14:textId="77777777" w:rsidR="00E25104" w:rsidRDefault="00E25104" w:rsidP="00A456CE"/>
    <w:p w14:paraId="0BDA64BF" w14:textId="6DC57676" w:rsidR="004565F6" w:rsidRPr="004565F6" w:rsidRDefault="004565F6" w:rsidP="00A456CE">
      <w:pPr>
        <w:rPr>
          <w:b/>
          <w:bCs/>
        </w:rPr>
      </w:pPr>
      <w:r>
        <w:t xml:space="preserve">Incluimos la cadena de conexión a RDS dentro de </w:t>
      </w:r>
      <w:proofErr w:type="gramStart"/>
      <w:r>
        <w:rPr>
          <w:b/>
          <w:bCs/>
        </w:rPr>
        <w:t>appsettings.json</w:t>
      </w:r>
      <w:proofErr w:type="gramEnd"/>
    </w:p>
    <w:p w14:paraId="376C38E0" w14:textId="77777777" w:rsidR="004565F6" w:rsidRDefault="004565F6" w:rsidP="00A456CE"/>
    <w:p w14:paraId="3AC5172C" w14:textId="7AF2932C" w:rsidR="004565F6" w:rsidRPr="004565F6" w:rsidRDefault="004565F6" w:rsidP="00A456CE">
      <w:pPr>
        <w:rPr>
          <w:b/>
          <w:bCs/>
        </w:rPr>
      </w:pPr>
      <w:r>
        <w:rPr>
          <w:b/>
          <w:bCs/>
        </w:rPr>
        <w:t>APPSETTINGS.JSON</w:t>
      </w:r>
    </w:p>
    <w:p w14:paraId="109CA139" w14:textId="77777777" w:rsidR="004565F6" w:rsidRDefault="004565F6" w:rsidP="00A456CE"/>
    <w:p w14:paraId="227D229E" w14:textId="5A8DD2A8" w:rsidR="004565F6" w:rsidRDefault="004565F6" w:rsidP="00A456CE">
      <w:r>
        <w:rPr>
          <w:noProof/>
        </w:rPr>
        <w:drawing>
          <wp:inline distT="0" distB="0" distL="0" distR="0" wp14:anchorId="0DD76986" wp14:editId="054EE0FD">
            <wp:extent cx="5400040" cy="1888490"/>
            <wp:effectExtent l="0" t="0" r="0" b="0"/>
            <wp:docPr id="138048182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1828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C30" w14:textId="77777777" w:rsidR="004565F6" w:rsidRDefault="004565F6" w:rsidP="00A456CE"/>
    <w:p w14:paraId="18BECB59" w14:textId="39096499" w:rsidR="004565F6" w:rsidRDefault="004565F6" w:rsidP="00A456CE">
      <w:pPr>
        <w:rPr>
          <w:b/>
          <w:bCs/>
        </w:rPr>
      </w:pPr>
      <w:r>
        <w:t xml:space="preserve">Sobre </w:t>
      </w:r>
      <w:r>
        <w:rPr>
          <w:b/>
          <w:bCs/>
        </w:rPr>
        <w:t>Controllers</w:t>
      </w:r>
      <w:r>
        <w:t xml:space="preserve">, creamos un nuevo controlador de tipo </w:t>
      </w:r>
      <w:r>
        <w:rPr>
          <w:b/>
          <w:bCs/>
        </w:rPr>
        <w:t>Api Empty</w:t>
      </w:r>
      <w:r>
        <w:t xml:space="preserve"> llamado </w:t>
      </w:r>
      <w:r>
        <w:rPr>
          <w:b/>
          <w:bCs/>
        </w:rPr>
        <w:t>PersonajesController</w:t>
      </w:r>
    </w:p>
    <w:p w14:paraId="19E82F43" w14:textId="77777777" w:rsidR="004565F6" w:rsidRDefault="004565F6" w:rsidP="00A456CE">
      <w:pPr>
        <w:rPr>
          <w:b/>
          <w:bCs/>
        </w:rPr>
      </w:pPr>
    </w:p>
    <w:p w14:paraId="2814B5BA" w14:textId="4B224A23" w:rsidR="004565F6" w:rsidRPr="004565F6" w:rsidRDefault="004565F6" w:rsidP="00A456CE">
      <w:pPr>
        <w:rPr>
          <w:b/>
          <w:bCs/>
        </w:rPr>
      </w:pPr>
      <w:r>
        <w:rPr>
          <w:b/>
          <w:bCs/>
        </w:rPr>
        <w:t>PERSONAJESCONTROLLER</w:t>
      </w:r>
    </w:p>
    <w:p w14:paraId="3731D92B" w14:textId="77777777" w:rsidR="004565F6" w:rsidRDefault="004565F6" w:rsidP="00A456CE"/>
    <w:p w14:paraId="28A3CBCB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ECDEB7C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2CCFCB7D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PersonajesController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3ABE5347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8D8E9B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RepositoryPersonajes repo;</w:t>
      </w:r>
    </w:p>
    <w:p w14:paraId="7BA4928B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96CE36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PersonajesController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RepositoryPersonajes repo)</w:t>
      </w:r>
    </w:p>
    <w:p w14:paraId="7B71E739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C06E6A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repo;</w:t>
      </w:r>
    </w:p>
    <w:p w14:paraId="0058CA54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6A89E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8FA6C4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6DFD8E9C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Task&lt;ActionResult&lt;List&lt;Personaje&gt;&gt;&gt;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54D59B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937A8B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.GetPersonajesAsync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D0FB2B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405DD6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5CC3F2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9D5CF49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Task&lt;ActionResult&lt;Personaje&gt;&gt;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A7E227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FC641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49825FC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F622C4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A09A75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685271DD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CreatePersonaje(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Personaje personaje)</w:t>
      </w:r>
    </w:p>
    <w:p w14:paraId="3DE712C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C796C2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.CreatePersonaje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personaje.Nombre</w:t>
      </w:r>
      <w:proofErr w:type="spellEnd"/>
    </w:p>
    <w:p w14:paraId="57EF7B19" w14:textId="0BFB1DEF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personaje.Imagen</w:t>
      </w:r>
      <w:proofErr w:type="spellEnd"/>
      <w:proofErr w:type="gramEnd"/>
      <w:r w:rsidR="00E251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E25104">
        <w:rPr>
          <w:rFonts w:ascii="Cascadia Mono" w:hAnsi="Cascadia Mono" w:cs="Cascadia Mono"/>
          <w:color w:val="000000"/>
          <w:sz w:val="19"/>
          <w:szCs w:val="19"/>
        </w:rPr>
        <w:t>personaje.Descripcion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525A22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587AFC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AD444F" w14:textId="6872C49A" w:rsidR="004565F6" w:rsidRDefault="004565F6" w:rsidP="004565F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870CB6" w14:textId="77777777" w:rsidR="004565F6" w:rsidRDefault="004565F6" w:rsidP="00A456CE"/>
    <w:p w14:paraId="3FF92914" w14:textId="2C9E044F" w:rsidR="004565F6" w:rsidRDefault="004565F6" w:rsidP="00A456CE">
      <w:pPr>
        <w:rPr>
          <w:b/>
          <w:bCs/>
        </w:rPr>
      </w:pPr>
      <w:r>
        <w:t xml:space="preserve">Resolvemos la inyección de dependencias y agregamos Swagger para la documentación dentro de </w:t>
      </w:r>
      <w:r>
        <w:rPr>
          <w:b/>
          <w:bCs/>
        </w:rPr>
        <w:t>Startup</w:t>
      </w:r>
    </w:p>
    <w:p w14:paraId="12711327" w14:textId="77777777" w:rsidR="004565F6" w:rsidRDefault="004565F6" w:rsidP="00A456CE">
      <w:pPr>
        <w:rPr>
          <w:b/>
          <w:bCs/>
        </w:rPr>
      </w:pPr>
    </w:p>
    <w:p w14:paraId="55A90639" w14:textId="5B334F3E" w:rsidR="004565F6" w:rsidRPr="004565F6" w:rsidRDefault="004565F6" w:rsidP="00A456CE">
      <w:pPr>
        <w:rPr>
          <w:b/>
          <w:bCs/>
        </w:rPr>
      </w:pPr>
      <w:r>
        <w:rPr>
          <w:b/>
          <w:bCs/>
        </w:rPr>
        <w:t>STARTUP</w:t>
      </w:r>
    </w:p>
    <w:p w14:paraId="2A89CBE8" w14:textId="77777777" w:rsidR="004565F6" w:rsidRDefault="004565F6" w:rsidP="00A456CE"/>
    <w:p w14:paraId="528735A6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IServiceCollection services)</w:t>
      </w:r>
    </w:p>
    <w:p w14:paraId="2821F11B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DB402E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</w:t>
      </w:r>
    </w:p>
    <w:p w14:paraId="6739EEF6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.Configuration.GetConnectionString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"MySql"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153CC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services.AddTransient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&lt;RepositoryPersonajes&gt;();</w:t>
      </w:r>
    </w:p>
    <w:p w14:paraId="4648795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services.AddDbContext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&lt;PersonajesContext&gt;</w:t>
      </w:r>
    </w:p>
    <w:p w14:paraId="6563322D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(options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options.UseMySql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(connectionString</w:t>
      </w:r>
    </w:p>
    <w:p w14:paraId="2988DE10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ServerVersion.AutoDetect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(connectionString)));</w:t>
      </w:r>
    </w:p>
    <w:p w14:paraId="02BBCD01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(options =&gt;</w:t>
      </w:r>
    </w:p>
    <w:p w14:paraId="79B453E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0311F9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options.SwaggerDoc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OpenApiInfo</w:t>
      </w:r>
      <w:proofErr w:type="spellEnd"/>
    </w:p>
    <w:p w14:paraId="0ED5343C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18CCF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</w:rPr>
        <w:t>"Api Gateway Personajes AWS"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C39EB8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Version = 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</w:p>
    <w:p w14:paraId="48ACB131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24166F0F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0BAF5D28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p.AddPolicy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corsenabled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builder =&gt;</w:t>
      </w:r>
    </w:p>
    <w:p w14:paraId="61957EAD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29A710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builder.WithOrigins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AllowAnyMethod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AllowAnyHeader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FAE016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}));</w:t>
      </w:r>
    </w:p>
    <w:p w14:paraId="22738C94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E4C269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031C45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60730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This method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Use this method to configure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HTTP request pipeline</w:t>
      </w:r>
    </w:p>
    <w:p w14:paraId="2D28FBF4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IApplicationBuilder app, IWebHostEnvironment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568C85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598BBA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5524E5D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951FEE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F68E47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BD2911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corsenabled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D25FF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07AA0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(options =&gt;</w:t>
      </w:r>
    </w:p>
    <w:p w14:paraId="00121108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240E8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options.SwaggerEndpoint</w:t>
      </w:r>
      <w:proofErr w:type="gramEnd"/>
    </w:p>
    <w:p w14:paraId="124D90AF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</w:rPr>
        <w:t>"swagger/v1/swagger.json"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"Api Gateway Personajes AWS v1"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44990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options.RoutePrefix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6F7CC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160D28D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E3E6B8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16DFEE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99AB6A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51E86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4CE081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4D73BA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745D8F9E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5B9390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38DC33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=&gt;</w:t>
      </w:r>
    </w:p>
    <w:p w14:paraId="08643EB0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C59539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context.Response.WriteAsync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Welcome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running ASP.NET Core on AWS Lambda"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FA506D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03EC193A" w14:textId="77777777" w:rsidR="004565F6" w:rsidRDefault="004565F6" w:rsidP="004565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1E80325F" w14:textId="13907F52" w:rsidR="004565F6" w:rsidRDefault="004565F6" w:rsidP="004565F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1A1620" w14:textId="77777777" w:rsidR="004565F6" w:rsidRDefault="004565F6" w:rsidP="00A456CE"/>
    <w:p w14:paraId="669D3B0A" w14:textId="5911B492" w:rsidR="004565F6" w:rsidRDefault="004565F6" w:rsidP="00A456CE">
      <w:r>
        <w:t>Una vez que lo tenemos montado, probamos la funcionalidad en LOCAL</w:t>
      </w:r>
    </w:p>
    <w:p w14:paraId="6BDEE7A6" w14:textId="77777777" w:rsidR="004565F6" w:rsidRDefault="004565F6" w:rsidP="00A456CE"/>
    <w:p w14:paraId="30106A3D" w14:textId="2F98EEA0" w:rsidR="004565F6" w:rsidRDefault="00B54708" w:rsidP="00A456CE">
      <w:r>
        <w:rPr>
          <w:noProof/>
        </w:rPr>
        <w:drawing>
          <wp:inline distT="0" distB="0" distL="0" distR="0" wp14:anchorId="19073C7B" wp14:editId="54EFD43C">
            <wp:extent cx="5400040" cy="4051300"/>
            <wp:effectExtent l="0" t="0" r="0" b="6350"/>
            <wp:docPr id="137900095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00958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1EB4" w14:textId="77777777" w:rsidR="00B54708" w:rsidRDefault="00B54708" w:rsidP="00A456CE"/>
    <w:p w14:paraId="76C2236C" w14:textId="2CE01D6F" w:rsidR="00B54708" w:rsidRDefault="00B54708" w:rsidP="00A456CE">
      <w:r>
        <w:t>A continuación, vamos a publicar nuestro Api Gateway.</w:t>
      </w:r>
    </w:p>
    <w:p w14:paraId="26FEAB8C" w14:textId="77777777" w:rsidR="00B54708" w:rsidRDefault="00B54708" w:rsidP="00A456CE"/>
    <w:p w14:paraId="30BE66FD" w14:textId="50C0DAA7" w:rsidR="00B54708" w:rsidRDefault="00B54708" w:rsidP="00A456CE">
      <w:r>
        <w:t xml:space="preserve">Para ello utilizamos un usuario de IAM y un Bucket para que la plantilla de </w:t>
      </w:r>
      <w:r>
        <w:rPr>
          <w:b/>
          <w:bCs/>
        </w:rPr>
        <w:t>CloudF</w:t>
      </w:r>
      <w:r w:rsidR="0098592F">
        <w:rPr>
          <w:b/>
          <w:bCs/>
        </w:rPr>
        <w:t>ormation</w:t>
      </w:r>
      <w:r>
        <w:t xml:space="preserve"> pueda desplegar el proyecto</w:t>
      </w:r>
    </w:p>
    <w:p w14:paraId="021125AC" w14:textId="77777777" w:rsidR="00B54708" w:rsidRDefault="00B54708" w:rsidP="00A456CE"/>
    <w:p w14:paraId="1269DFB7" w14:textId="5EC508B3" w:rsidR="00B54708" w:rsidRDefault="00B54708" w:rsidP="00A456CE">
      <w:r>
        <w:t>Abrimos IAM y creamos un usuario con permisos de administración</w:t>
      </w:r>
    </w:p>
    <w:p w14:paraId="340596F5" w14:textId="77777777" w:rsidR="00B54708" w:rsidRDefault="00B54708" w:rsidP="00A456CE"/>
    <w:p w14:paraId="666DD997" w14:textId="2C06E48B" w:rsidR="00B54708" w:rsidRDefault="00B54708" w:rsidP="00A456CE">
      <w:r>
        <w:rPr>
          <w:noProof/>
        </w:rPr>
        <w:drawing>
          <wp:inline distT="0" distB="0" distL="0" distR="0" wp14:anchorId="1F7A7AD8" wp14:editId="52D04021">
            <wp:extent cx="5400040" cy="779780"/>
            <wp:effectExtent l="0" t="0" r="0" b="1270"/>
            <wp:docPr id="10781632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3260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B935" w14:textId="2A542E0C" w:rsidR="00B54708" w:rsidRDefault="00B54708" w:rsidP="00A456CE">
      <w:r>
        <w:rPr>
          <w:noProof/>
        </w:rPr>
        <w:lastRenderedPageBreak/>
        <w:drawing>
          <wp:inline distT="0" distB="0" distL="0" distR="0" wp14:anchorId="7A77444B" wp14:editId="114594F5">
            <wp:extent cx="5400040" cy="1941195"/>
            <wp:effectExtent l="0" t="0" r="0" b="1905"/>
            <wp:docPr id="19436002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002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955" w14:textId="77777777" w:rsidR="00B54708" w:rsidRDefault="00B54708" w:rsidP="00A456CE"/>
    <w:p w14:paraId="4D340757" w14:textId="33836828" w:rsidR="00B54708" w:rsidRDefault="00B54708" w:rsidP="00A456CE">
      <w:r>
        <w:t>Abrimos S3 y creamos un bucket (con nombre único) para poder incluir nuestros Artifacts.  Simplemente lo creamos, no tenemos que dar ningún tipo de permisos.</w:t>
      </w:r>
    </w:p>
    <w:p w14:paraId="49B8B4DE" w14:textId="77777777" w:rsidR="00B54708" w:rsidRDefault="00B54708" w:rsidP="00A456CE"/>
    <w:p w14:paraId="6155B37D" w14:textId="2AB34396" w:rsidR="00B54708" w:rsidRPr="00B54708" w:rsidRDefault="00B54708" w:rsidP="00A456CE">
      <w:r>
        <w:rPr>
          <w:noProof/>
        </w:rPr>
        <w:drawing>
          <wp:inline distT="0" distB="0" distL="0" distR="0" wp14:anchorId="3A34A689" wp14:editId="52AF4F5A">
            <wp:extent cx="5400040" cy="843915"/>
            <wp:effectExtent l="0" t="0" r="0" b="0"/>
            <wp:docPr id="5314956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95663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524" w14:textId="77777777" w:rsidR="00B54708" w:rsidRDefault="00B54708" w:rsidP="00A456CE"/>
    <w:p w14:paraId="482F6542" w14:textId="0F363B3C" w:rsidR="00B54708" w:rsidRDefault="00B54708" w:rsidP="00A456CE">
      <w:r>
        <w:rPr>
          <w:noProof/>
        </w:rPr>
        <w:drawing>
          <wp:inline distT="0" distB="0" distL="0" distR="0" wp14:anchorId="2E8B1449" wp14:editId="3A42A72D">
            <wp:extent cx="5400040" cy="1920875"/>
            <wp:effectExtent l="0" t="0" r="0" b="3175"/>
            <wp:docPr id="5550923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923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39F" w14:textId="77777777" w:rsidR="00B54708" w:rsidRDefault="00B54708" w:rsidP="00A456CE"/>
    <w:p w14:paraId="4F0919FC" w14:textId="57DE9E64" w:rsidR="00B54708" w:rsidRDefault="00B54708" w:rsidP="00A456CE">
      <w:r>
        <w:t xml:space="preserve">Sobre </w:t>
      </w:r>
      <w:r>
        <w:rPr>
          <w:b/>
          <w:bCs/>
        </w:rPr>
        <w:t>Visual Studio</w:t>
      </w:r>
      <w:r>
        <w:t xml:space="preserve"> incluimos nuestras nuevas claves de administrador que hemos descargado.</w:t>
      </w:r>
    </w:p>
    <w:p w14:paraId="4F9AD858" w14:textId="77777777" w:rsidR="00B54708" w:rsidRDefault="00B54708" w:rsidP="00A456CE"/>
    <w:p w14:paraId="4DEE123F" w14:textId="5364CABA" w:rsidR="00B54708" w:rsidRDefault="00B54708" w:rsidP="00A456CE">
      <w:r>
        <w:rPr>
          <w:noProof/>
        </w:rPr>
        <w:drawing>
          <wp:inline distT="0" distB="0" distL="0" distR="0" wp14:anchorId="5CC22DB1" wp14:editId="67D8B5AD">
            <wp:extent cx="5400040" cy="1216660"/>
            <wp:effectExtent l="0" t="0" r="0" b="2540"/>
            <wp:docPr id="89444786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7862" name="Imagen 1" descr="Interfaz de usuario gráfica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662A" w14:textId="77777777" w:rsidR="00B54708" w:rsidRDefault="00B54708" w:rsidP="00A456CE"/>
    <w:p w14:paraId="317A2746" w14:textId="0BEF62E5" w:rsidR="00B54708" w:rsidRDefault="00B54708" w:rsidP="00A456CE">
      <w:r>
        <w:rPr>
          <w:noProof/>
        </w:rPr>
        <w:lastRenderedPageBreak/>
        <w:drawing>
          <wp:inline distT="0" distB="0" distL="0" distR="0" wp14:anchorId="79B1A9C1" wp14:editId="3107D6F2">
            <wp:extent cx="5400040" cy="3030855"/>
            <wp:effectExtent l="0" t="0" r="0" b="0"/>
            <wp:docPr id="12001919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19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68B8" w14:textId="77777777" w:rsidR="00B54708" w:rsidRDefault="00B54708" w:rsidP="00A456CE"/>
    <w:p w14:paraId="7590A292" w14:textId="43021365" w:rsidR="00B54708" w:rsidRDefault="00B54708" w:rsidP="00A456CE">
      <w:r>
        <w:t>Y publicamos con el menú contextual sobre el proyecto.</w:t>
      </w:r>
    </w:p>
    <w:p w14:paraId="097D2AC3" w14:textId="77777777" w:rsidR="00B54708" w:rsidRDefault="00B54708" w:rsidP="00A456CE"/>
    <w:p w14:paraId="6A64CC38" w14:textId="41E687F4" w:rsidR="00B54708" w:rsidRDefault="009A0552" w:rsidP="00A456CE">
      <w:r>
        <w:rPr>
          <w:noProof/>
        </w:rPr>
        <w:drawing>
          <wp:inline distT="0" distB="0" distL="0" distR="0" wp14:anchorId="43FA6C7D" wp14:editId="3A074E13">
            <wp:extent cx="2838567" cy="1654607"/>
            <wp:effectExtent l="0" t="0" r="0" b="3175"/>
            <wp:docPr id="14591323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323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177" cy="16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37BA" w14:textId="77777777" w:rsidR="00B54708" w:rsidRPr="00B54708" w:rsidRDefault="00B54708" w:rsidP="00A456CE"/>
    <w:p w14:paraId="3FBDCB64" w14:textId="5F9418CE" w:rsidR="004565F6" w:rsidRDefault="009A0552" w:rsidP="00A456CE">
      <w:r>
        <w:rPr>
          <w:noProof/>
        </w:rPr>
        <w:lastRenderedPageBreak/>
        <w:drawing>
          <wp:inline distT="0" distB="0" distL="0" distR="0" wp14:anchorId="4F888AAD" wp14:editId="5718BAB2">
            <wp:extent cx="5400040" cy="3602355"/>
            <wp:effectExtent l="0" t="0" r="0" b="0"/>
            <wp:docPr id="21248878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7876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F98C" w14:textId="77777777" w:rsidR="009A0552" w:rsidRDefault="009A0552" w:rsidP="00A456CE"/>
    <w:p w14:paraId="24A2181D" w14:textId="0B91B961" w:rsidR="009A0552" w:rsidRDefault="00C91263" w:rsidP="00A456CE">
      <w:r>
        <w:t>Esperamos a su publicación y probamos los métodos en Producción.</w:t>
      </w:r>
    </w:p>
    <w:p w14:paraId="31EB8008" w14:textId="77777777" w:rsidR="00C91263" w:rsidRDefault="00C91263" w:rsidP="00A456CE"/>
    <w:p w14:paraId="0F4305AF" w14:textId="46DE8457" w:rsidR="00780638" w:rsidRDefault="00885DC6" w:rsidP="00A456CE">
      <w:r>
        <w:rPr>
          <w:noProof/>
        </w:rPr>
        <w:drawing>
          <wp:inline distT="0" distB="0" distL="0" distR="0" wp14:anchorId="6187E2AF" wp14:editId="0CDBEC3E">
            <wp:extent cx="5400040" cy="1830070"/>
            <wp:effectExtent l="0" t="0" r="0" b="0"/>
            <wp:docPr id="10481007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07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9996" w14:textId="77777777" w:rsidR="00885DC6" w:rsidRDefault="00885DC6" w:rsidP="00A456CE"/>
    <w:p w14:paraId="62CB4D6A" w14:textId="77777777" w:rsidR="00885DC6" w:rsidRDefault="00885DC6" w:rsidP="00A456CE"/>
    <w:p w14:paraId="6F0A48E8" w14:textId="77777777" w:rsidR="00780638" w:rsidRDefault="00780638" w:rsidP="00A456CE"/>
    <w:p w14:paraId="30072B3A" w14:textId="77777777" w:rsidR="00780638" w:rsidRDefault="00780638" w:rsidP="00A456CE"/>
    <w:p w14:paraId="3A461CA9" w14:textId="77777777" w:rsidR="00780638" w:rsidRDefault="00780638" w:rsidP="00A456CE"/>
    <w:p w14:paraId="135822F2" w14:textId="77777777" w:rsidR="00780638" w:rsidRDefault="00780638" w:rsidP="00A456CE"/>
    <w:p w14:paraId="0C087894" w14:textId="77777777" w:rsidR="00A979FC" w:rsidRDefault="00A979FC" w:rsidP="00A456CE"/>
    <w:p w14:paraId="61CA55A6" w14:textId="77777777" w:rsidR="00A979FC" w:rsidRDefault="00A979FC" w:rsidP="00A456CE"/>
    <w:p w14:paraId="6FB66EBE" w14:textId="3E8A3199" w:rsidR="0006520D" w:rsidRDefault="0006520D" w:rsidP="00A456CE"/>
    <w:p w14:paraId="350AA96B" w14:textId="77777777" w:rsidR="0006520D" w:rsidRDefault="0006520D" w:rsidP="00A456CE"/>
    <w:p w14:paraId="54AF5B9E" w14:textId="77777777" w:rsidR="007B6B9A" w:rsidRDefault="007B6B9A" w:rsidP="00A456CE"/>
    <w:p w14:paraId="69BCA3DC" w14:textId="77777777" w:rsidR="007B6B9A" w:rsidRDefault="007B6B9A" w:rsidP="00A456CE"/>
    <w:p w14:paraId="30AF16D6" w14:textId="77777777" w:rsidR="007B6B9A" w:rsidRDefault="007B6B9A" w:rsidP="00A456CE"/>
    <w:p w14:paraId="7B47C6D5" w14:textId="77777777" w:rsidR="00EC721E" w:rsidRDefault="00EC721E" w:rsidP="00A456CE"/>
    <w:p w14:paraId="278E7E80" w14:textId="77777777" w:rsidR="00EC721E" w:rsidRDefault="00EC721E" w:rsidP="00A456CE"/>
    <w:p w14:paraId="761987B8" w14:textId="77777777" w:rsidR="00EC721E" w:rsidRDefault="00EC721E" w:rsidP="00A456CE"/>
    <w:p w14:paraId="4B8D55EF" w14:textId="77777777" w:rsidR="00EC721E" w:rsidRDefault="00EC721E" w:rsidP="00A456CE"/>
    <w:p w14:paraId="4B63D7F0" w14:textId="77777777" w:rsidR="00EC721E" w:rsidRDefault="00EC721E" w:rsidP="00A456CE"/>
    <w:p w14:paraId="77779CBA" w14:textId="77777777" w:rsidR="00051FE8" w:rsidRDefault="00051FE8" w:rsidP="00A456CE"/>
    <w:sectPr w:rsidR="00051FE8" w:rsidSect="00C34E83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D76C" w14:textId="77777777" w:rsidR="000329D5" w:rsidRDefault="000329D5">
      <w:r>
        <w:separator/>
      </w:r>
    </w:p>
  </w:endnote>
  <w:endnote w:type="continuationSeparator" w:id="0">
    <w:p w14:paraId="2E8E7933" w14:textId="77777777" w:rsidR="000329D5" w:rsidRDefault="0003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CCC4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6D6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C694" w14:textId="77777777" w:rsidR="000329D5" w:rsidRDefault="000329D5">
      <w:r>
        <w:separator/>
      </w:r>
    </w:p>
  </w:footnote>
  <w:footnote w:type="continuationSeparator" w:id="0">
    <w:p w14:paraId="3E63A53D" w14:textId="77777777" w:rsidR="000329D5" w:rsidRDefault="00032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A381" w14:textId="61AD4F89" w:rsidR="00DF7D90" w:rsidRPr="005B7B67" w:rsidRDefault="007F5FD3" w:rsidP="007F5FD3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DED"/>
    <w:multiLevelType w:val="multilevel"/>
    <w:tmpl w:val="93EC3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299B"/>
    <w:multiLevelType w:val="hybridMultilevel"/>
    <w:tmpl w:val="5FF6EFB0"/>
    <w:lvl w:ilvl="0" w:tplc="01101C2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7E6E"/>
    <w:multiLevelType w:val="hybridMultilevel"/>
    <w:tmpl w:val="A7D04DFC"/>
    <w:lvl w:ilvl="0" w:tplc="B0C04D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76A9"/>
    <w:multiLevelType w:val="hybridMultilevel"/>
    <w:tmpl w:val="E89667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0CE1"/>
    <w:multiLevelType w:val="hybridMultilevel"/>
    <w:tmpl w:val="306627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7B49"/>
    <w:multiLevelType w:val="hybridMultilevel"/>
    <w:tmpl w:val="2C449BF8"/>
    <w:lvl w:ilvl="0" w:tplc="8E582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023C1"/>
    <w:multiLevelType w:val="multilevel"/>
    <w:tmpl w:val="BD28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72E36"/>
    <w:multiLevelType w:val="hybridMultilevel"/>
    <w:tmpl w:val="95127FB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16D95"/>
    <w:multiLevelType w:val="hybridMultilevel"/>
    <w:tmpl w:val="DB3E6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493C29"/>
    <w:multiLevelType w:val="hybridMultilevel"/>
    <w:tmpl w:val="51C6A83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7388B"/>
    <w:multiLevelType w:val="hybridMultilevel"/>
    <w:tmpl w:val="B4407D1C"/>
    <w:lvl w:ilvl="0" w:tplc="359E6E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C09F1"/>
    <w:multiLevelType w:val="hybridMultilevel"/>
    <w:tmpl w:val="42D8B8D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7FBA"/>
    <w:multiLevelType w:val="hybridMultilevel"/>
    <w:tmpl w:val="B012573C"/>
    <w:lvl w:ilvl="0" w:tplc="6D82B0C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111E5"/>
    <w:multiLevelType w:val="multilevel"/>
    <w:tmpl w:val="8408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508AD"/>
    <w:multiLevelType w:val="hybridMultilevel"/>
    <w:tmpl w:val="54A0EDB8"/>
    <w:lvl w:ilvl="0" w:tplc="48DEF0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37C06"/>
    <w:multiLevelType w:val="hybridMultilevel"/>
    <w:tmpl w:val="B3229AF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48754">
    <w:abstractNumId w:val="0"/>
  </w:num>
  <w:num w:numId="2" w16cid:durableId="2043360019">
    <w:abstractNumId w:val="12"/>
  </w:num>
  <w:num w:numId="3" w16cid:durableId="1343050502">
    <w:abstractNumId w:val="16"/>
  </w:num>
  <w:num w:numId="4" w16cid:durableId="207648969">
    <w:abstractNumId w:val="23"/>
  </w:num>
  <w:num w:numId="5" w16cid:durableId="116536207">
    <w:abstractNumId w:val="13"/>
  </w:num>
  <w:num w:numId="6" w16cid:durableId="829517605">
    <w:abstractNumId w:val="47"/>
  </w:num>
  <w:num w:numId="7" w16cid:durableId="568465225">
    <w:abstractNumId w:val="36"/>
  </w:num>
  <w:num w:numId="8" w16cid:durableId="1576092116">
    <w:abstractNumId w:val="10"/>
  </w:num>
  <w:num w:numId="9" w16cid:durableId="1891380207">
    <w:abstractNumId w:val="15"/>
  </w:num>
  <w:num w:numId="10" w16cid:durableId="1172138115">
    <w:abstractNumId w:val="35"/>
  </w:num>
  <w:num w:numId="11" w16cid:durableId="910654853">
    <w:abstractNumId w:val="39"/>
  </w:num>
  <w:num w:numId="12" w16cid:durableId="821510713">
    <w:abstractNumId w:val="44"/>
  </w:num>
  <w:num w:numId="13" w16cid:durableId="1796678038">
    <w:abstractNumId w:val="40"/>
  </w:num>
  <w:num w:numId="14" w16cid:durableId="1609658298">
    <w:abstractNumId w:val="21"/>
  </w:num>
  <w:num w:numId="15" w16cid:durableId="1974481616">
    <w:abstractNumId w:val="28"/>
  </w:num>
  <w:num w:numId="16" w16cid:durableId="962925383">
    <w:abstractNumId w:val="27"/>
  </w:num>
  <w:num w:numId="17" w16cid:durableId="1912083085">
    <w:abstractNumId w:val="19"/>
  </w:num>
  <w:num w:numId="18" w16cid:durableId="980428325">
    <w:abstractNumId w:val="4"/>
  </w:num>
  <w:num w:numId="19" w16cid:durableId="2122719422">
    <w:abstractNumId w:val="45"/>
  </w:num>
  <w:num w:numId="20" w16cid:durableId="1147207800">
    <w:abstractNumId w:val="22"/>
  </w:num>
  <w:num w:numId="21" w16cid:durableId="1797138396">
    <w:abstractNumId w:val="7"/>
  </w:num>
  <w:num w:numId="22" w16cid:durableId="963118020">
    <w:abstractNumId w:val="32"/>
  </w:num>
  <w:num w:numId="23" w16cid:durableId="971055991">
    <w:abstractNumId w:val="8"/>
  </w:num>
  <w:num w:numId="24" w16cid:durableId="1757360641">
    <w:abstractNumId w:val="29"/>
  </w:num>
  <w:num w:numId="25" w16cid:durableId="1070078945">
    <w:abstractNumId w:val="43"/>
  </w:num>
  <w:num w:numId="26" w16cid:durableId="1090010465">
    <w:abstractNumId w:val="38"/>
  </w:num>
  <w:num w:numId="27" w16cid:durableId="1878741512">
    <w:abstractNumId w:val="14"/>
  </w:num>
  <w:num w:numId="28" w16cid:durableId="533035727">
    <w:abstractNumId w:val="46"/>
  </w:num>
  <w:num w:numId="29" w16cid:durableId="353967184">
    <w:abstractNumId w:val="25"/>
  </w:num>
  <w:num w:numId="30" w16cid:durableId="998769203">
    <w:abstractNumId w:val="24"/>
  </w:num>
  <w:num w:numId="31" w16cid:durableId="1190147304">
    <w:abstractNumId w:val="49"/>
  </w:num>
  <w:num w:numId="32" w16cid:durableId="1739593110">
    <w:abstractNumId w:val="48"/>
  </w:num>
  <w:num w:numId="33" w16cid:durableId="1096752803">
    <w:abstractNumId w:val="6"/>
  </w:num>
  <w:num w:numId="34" w16cid:durableId="409549636">
    <w:abstractNumId w:val="31"/>
  </w:num>
  <w:num w:numId="35" w16cid:durableId="2093549373">
    <w:abstractNumId w:val="41"/>
  </w:num>
  <w:num w:numId="36" w16cid:durableId="1184249646">
    <w:abstractNumId w:val="1"/>
  </w:num>
  <w:num w:numId="37" w16cid:durableId="1379358724">
    <w:abstractNumId w:val="9"/>
  </w:num>
  <w:num w:numId="38" w16cid:durableId="213082060">
    <w:abstractNumId w:val="26"/>
  </w:num>
  <w:num w:numId="39" w16cid:durableId="1950745853">
    <w:abstractNumId w:val="34"/>
  </w:num>
  <w:num w:numId="40" w16cid:durableId="646201678">
    <w:abstractNumId w:val="37"/>
  </w:num>
  <w:num w:numId="41" w16cid:durableId="1260021655">
    <w:abstractNumId w:val="33"/>
  </w:num>
  <w:num w:numId="42" w16cid:durableId="12584539">
    <w:abstractNumId w:val="3"/>
  </w:num>
  <w:num w:numId="43" w16cid:durableId="1709835160">
    <w:abstractNumId w:val="42"/>
  </w:num>
  <w:num w:numId="44" w16cid:durableId="1232277355">
    <w:abstractNumId w:val="2"/>
  </w:num>
  <w:num w:numId="45" w16cid:durableId="1734163097">
    <w:abstractNumId w:val="11"/>
  </w:num>
  <w:num w:numId="46" w16cid:durableId="391270222">
    <w:abstractNumId w:val="30"/>
  </w:num>
  <w:num w:numId="47" w16cid:durableId="1702977259">
    <w:abstractNumId w:val="5"/>
  </w:num>
  <w:num w:numId="48" w16cid:durableId="745033127">
    <w:abstractNumId w:val="20"/>
  </w:num>
  <w:num w:numId="49" w16cid:durableId="1779521901">
    <w:abstractNumId w:val="18"/>
  </w:num>
  <w:num w:numId="50" w16cid:durableId="17852711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29D5"/>
    <w:rsid w:val="000424C7"/>
    <w:rsid w:val="000454AB"/>
    <w:rsid w:val="00045728"/>
    <w:rsid w:val="00050A9D"/>
    <w:rsid w:val="00051612"/>
    <w:rsid w:val="00051FE8"/>
    <w:rsid w:val="00052DB5"/>
    <w:rsid w:val="0005560E"/>
    <w:rsid w:val="0006520D"/>
    <w:rsid w:val="00074748"/>
    <w:rsid w:val="00076B42"/>
    <w:rsid w:val="00080BE0"/>
    <w:rsid w:val="00080FD0"/>
    <w:rsid w:val="000939D0"/>
    <w:rsid w:val="000974EC"/>
    <w:rsid w:val="000A0FB9"/>
    <w:rsid w:val="000E63A8"/>
    <w:rsid w:val="0011481B"/>
    <w:rsid w:val="001171F0"/>
    <w:rsid w:val="0012150B"/>
    <w:rsid w:val="00123CAD"/>
    <w:rsid w:val="00125FE2"/>
    <w:rsid w:val="0013291A"/>
    <w:rsid w:val="00147DD9"/>
    <w:rsid w:val="00156231"/>
    <w:rsid w:val="00163730"/>
    <w:rsid w:val="00174323"/>
    <w:rsid w:val="00175649"/>
    <w:rsid w:val="00181371"/>
    <w:rsid w:val="00187D83"/>
    <w:rsid w:val="00195617"/>
    <w:rsid w:val="001B49A8"/>
    <w:rsid w:val="001C5ECC"/>
    <w:rsid w:val="001C796E"/>
    <w:rsid w:val="001E7762"/>
    <w:rsid w:val="0020039E"/>
    <w:rsid w:val="00205651"/>
    <w:rsid w:val="00220489"/>
    <w:rsid w:val="00222381"/>
    <w:rsid w:val="00231280"/>
    <w:rsid w:val="00235CF5"/>
    <w:rsid w:val="002441D8"/>
    <w:rsid w:val="00244B53"/>
    <w:rsid w:val="00263511"/>
    <w:rsid w:val="002668F0"/>
    <w:rsid w:val="002701E6"/>
    <w:rsid w:val="002703AE"/>
    <w:rsid w:val="00283280"/>
    <w:rsid w:val="002848F6"/>
    <w:rsid w:val="002877D6"/>
    <w:rsid w:val="002907C8"/>
    <w:rsid w:val="002A27F7"/>
    <w:rsid w:val="002A4474"/>
    <w:rsid w:val="002A45A9"/>
    <w:rsid w:val="002A70A7"/>
    <w:rsid w:val="002B1E2F"/>
    <w:rsid w:val="002D0892"/>
    <w:rsid w:val="002D5110"/>
    <w:rsid w:val="002D695B"/>
    <w:rsid w:val="002E3F14"/>
    <w:rsid w:val="002F1E8F"/>
    <w:rsid w:val="002F22A2"/>
    <w:rsid w:val="002F424F"/>
    <w:rsid w:val="002F721D"/>
    <w:rsid w:val="003005BC"/>
    <w:rsid w:val="0033160A"/>
    <w:rsid w:val="00342037"/>
    <w:rsid w:val="00355F8C"/>
    <w:rsid w:val="0036624A"/>
    <w:rsid w:val="00376D63"/>
    <w:rsid w:val="00377D6C"/>
    <w:rsid w:val="0038087F"/>
    <w:rsid w:val="00382F93"/>
    <w:rsid w:val="0038545D"/>
    <w:rsid w:val="003A6A06"/>
    <w:rsid w:val="003E0FAD"/>
    <w:rsid w:val="003E5A28"/>
    <w:rsid w:val="003E6415"/>
    <w:rsid w:val="003E77E3"/>
    <w:rsid w:val="003F1A7B"/>
    <w:rsid w:val="00400517"/>
    <w:rsid w:val="00404B97"/>
    <w:rsid w:val="00411B68"/>
    <w:rsid w:val="0042523C"/>
    <w:rsid w:val="00437FFB"/>
    <w:rsid w:val="00450C60"/>
    <w:rsid w:val="004518E6"/>
    <w:rsid w:val="004565F6"/>
    <w:rsid w:val="00460895"/>
    <w:rsid w:val="00461C9C"/>
    <w:rsid w:val="004623C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04223"/>
    <w:rsid w:val="00505FAA"/>
    <w:rsid w:val="005214DB"/>
    <w:rsid w:val="0052589E"/>
    <w:rsid w:val="00532E0A"/>
    <w:rsid w:val="00542C5F"/>
    <w:rsid w:val="00543FB5"/>
    <w:rsid w:val="005674F6"/>
    <w:rsid w:val="005675AC"/>
    <w:rsid w:val="00596AD4"/>
    <w:rsid w:val="005A4166"/>
    <w:rsid w:val="005A49DA"/>
    <w:rsid w:val="005A4A42"/>
    <w:rsid w:val="005B5CE4"/>
    <w:rsid w:val="005B7B67"/>
    <w:rsid w:val="005C6087"/>
    <w:rsid w:val="005C608E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45608"/>
    <w:rsid w:val="00652310"/>
    <w:rsid w:val="00655F20"/>
    <w:rsid w:val="00670ABA"/>
    <w:rsid w:val="00682E8A"/>
    <w:rsid w:val="0069121B"/>
    <w:rsid w:val="006913CA"/>
    <w:rsid w:val="00691555"/>
    <w:rsid w:val="006A45DA"/>
    <w:rsid w:val="006B4141"/>
    <w:rsid w:val="006C119F"/>
    <w:rsid w:val="006D1BFF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0638"/>
    <w:rsid w:val="00785F58"/>
    <w:rsid w:val="007963F6"/>
    <w:rsid w:val="007A4056"/>
    <w:rsid w:val="007A51CC"/>
    <w:rsid w:val="007A7C34"/>
    <w:rsid w:val="007B5BC3"/>
    <w:rsid w:val="007B6B9A"/>
    <w:rsid w:val="007B6C04"/>
    <w:rsid w:val="007B7B47"/>
    <w:rsid w:val="007C7DF8"/>
    <w:rsid w:val="007D2F0B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34B7F"/>
    <w:rsid w:val="008363B4"/>
    <w:rsid w:val="00844A25"/>
    <w:rsid w:val="008644C5"/>
    <w:rsid w:val="0087350B"/>
    <w:rsid w:val="00876737"/>
    <w:rsid w:val="00883272"/>
    <w:rsid w:val="00885DC6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0136"/>
    <w:rsid w:val="00901F7D"/>
    <w:rsid w:val="00916BB1"/>
    <w:rsid w:val="00924A74"/>
    <w:rsid w:val="00924DA0"/>
    <w:rsid w:val="00932A32"/>
    <w:rsid w:val="0094306C"/>
    <w:rsid w:val="00950130"/>
    <w:rsid w:val="00953E5A"/>
    <w:rsid w:val="009565D9"/>
    <w:rsid w:val="009605C2"/>
    <w:rsid w:val="00973757"/>
    <w:rsid w:val="009824D5"/>
    <w:rsid w:val="00982D49"/>
    <w:rsid w:val="0098592F"/>
    <w:rsid w:val="0099513A"/>
    <w:rsid w:val="00995209"/>
    <w:rsid w:val="009A0552"/>
    <w:rsid w:val="009B36BD"/>
    <w:rsid w:val="009E0108"/>
    <w:rsid w:val="009E64CE"/>
    <w:rsid w:val="009F6834"/>
    <w:rsid w:val="009F6B42"/>
    <w:rsid w:val="00A01E85"/>
    <w:rsid w:val="00A11CA3"/>
    <w:rsid w:val="00A265B9"/>
    <w:rsid w:val="00A35A0A"/>
    <w:rsid w:val="00A35D1A"/>
    <w:rsid w:val="00A456CE"/>
    <w:rsid w:val="00A5590E"/>
    <w:rsid w:val="00A55ABB"/>
    <w:rsid w:val="00A57A6D"/>
    <w:rsid w:val="00A72EE6"/>
    <w:rsid w:val="00A77379"/>
    <w:rsid w:val="00A979FC"/>
    <w:rsid w:val="00AA5599"/>
    <w:rsid w:val="00AA5B8F"/>
    <w:rsid w:val="00AB471B"/>
    <w:rsid w:val="00AB737B"/>
    <w:rsid w:val="00AC2CA0"/>
    <w:rsid w:val="00AC2E7F"/>
    <w:rsid w:val="00AE2261"/>
    <w:rsid w:val="00AE4771"/>
    <w:rsid w:val="00B071AC"/>
    <w:rsid w:val="00B24D89"/>
    <w:rsid w:val="00B34A17"/>
    <w:rsid w:val="00B41ADB"/>
    <w:rsid w:val="00B4385E"/>
    <w:rsid w:val="00B54708"/>
    <w:rsid w:val="00B56ACE"/>
    <w:rsid w:val="00B575F7"/>
    <w:rsid w:val="00B80AD0"/>
    <w:rsid w:val="00B87BA1"/>
    <w:rsid w:val="00B90C05"/>
    <w:rsid w:val="00B90C27"/>
    <w:rsid w:val="00BA17CF"/>
    <w:rsid w:val="00BA3F54"/>
    <w:rsid w:val="00BA7ACC"/>
    <w:rsid w:val="00BC108C"/>
    <w:rsid w:val="00BC1BD4"/>
    <w:rsid w:val="00BD1C10"/>
    <w:rsid w:val="00BD3043"/>
    <w:rsid w:val="00BE50D5"/>
    <w:rsid w:val="00BF3336"/>
    <w:rsid w:val="00BF7F06"/>
    <w:rsid w:val="00C02B8B"/>
    <w:rsid w:val="00C0585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91263"/>
    <w:rsid w:val="00C9152C"/>
    <w:rsid w:val="00C931CC"/>
    <w:rsid w:val="00CA0839"/>
    <w:rsid w:val="00CA5814"/>
    <w:rsid w:val="00CC76BD"/>
    <w:rsid w:val="00CD0E90"/>
    <w:rsid w:val="00CD10C5"/>
    <w:rsid w:val="00CD54CD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B0F52"/>
    <w:rsid w:val="00DB446B"/>
    <w:rsid w:val="00DC3DB5"/>
    <w:rsid w:val="00DD45B0"/>
    <w:rsid w:val="00DE0CC5"/>
    <w:rsid w:val="00DE277E"/>
    <w:rsid w:val="00DE3B8A"/>
    <w:rsid w:val="00DF2792"/>
    <w:rsid w:val="00DF6D55"/>
    <w:rsid w:val="00DF7D90"/>
    <w:rsid w:val="00E03041"/>
    <w:rsid w:val="00E15A09"/>
    <w:rsid w:val="00E25104"/>
    <w:rsid w:val="00E32D3D"/>
    <w:rsid w:val="00E336BD"/>
    <w:rsid w:val="00E457DF"/>
    <w:rsid w:val="00E47678"/>
    <w:rsid w:val="00E543A9"/>
    <w:rsid w:val="00E60177"/>
    <w:rsid w:val="00E71267"/>
    <w:rsid w:val="00E77435"/>
    <w:rsid w:val="00E93165"/>
    <w:rsid w:val="00EA2966"/>
    <w:rsid w:val="00EA3521"/>
    <w:rsid w:val="00EB5271"/>
    <w:rsid w:val="00EC3AC7"/>
    <w:rsid w:val="00EC721E"/>
    <w:rsid w:val="00ED7E83"/>
    <w:rsid w:val="00EE35C2"/>
    <w:rsid w:val="00EE4DEB"/>
    <w:rsid w:val="00F00EFA"/>
    <w:rsid w:val="00F103A5"/>
    <w:rsid w:val="00F11361"/>
    <w:rsid w:val="00F20ED6"/>
    <w:rsid w:val="00F24A97"/>
    <w:rsid w:val="00F306F0"/>
    <w:rsid w:val="00F36B53"/>
    <w:rsid w:val="00F44C7A"/>
    <w:rsid w:val="00F45998"/>
    <w:rsid w:val="00F45EE6"/>
    <w:rsid w:val="00F57426"/>
    <w:rsid w:val="00F60960"/>
    <w:rsid w:val="00F63440"/>
    <w:rsid w:val="00F711CD"/>
    <w:rsid w:val="00FB30F8"/>
    <w:rsid w:val="00FC7A5B"/>
    <w:rsid w:val="00FD136B"/>
    <w:rsid w:val="00FD7567"/>
    <w:rsid w:val="00FE7D69"/>
    <w:rsid w:val="00FF1E0C"/>
    <w:rsid w:val="00FF1EE6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rsid w:val="00076B42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F721D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5214DB"/>
  </w:style>
  <w:style w:type="character" w:styleId="nfasis">
    <w:name w:val="Emphasis"/>
    <w:basedOn w:val="Fuentedeprrafopredeter"/>
    <w:uiPriority w:val="20"/>
    <w:qFormat/>
    <w:rsid w:val="005214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8C5BFE-78BA-4854-95E6-7403AF9D9A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21</TotalTime>
  <Pages>7</Pages>
  <Words>491</Words>
  <Characters>5140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AWS LAMBDA</cp:keywords>
  <cp:lastModifiedBy>Francisco García Serrano</cp:lastModifiedBy>
  <cp:revision>9</cp:revision>
  <cp:lastPrinted>2009-06-26T08:37:00Z</cp:lastPrinted>
  <dcterms:created xsi:type="dcterms:W3CDTF">2023-06-08T17:01:00Z</dcterms:created>
  <dcterms:modified xsi:type="dcterms:W3CDTF">2023-06-08T18:27:00Z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