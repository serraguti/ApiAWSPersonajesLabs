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3476" w14:textId="15BA3AE7" w:rsidR="00076B42" w:rsidRDefault="00A456CE" w:rsidP="00A456CE">
      <w:pPr>
        <w:jc w:val="center"/>
        <w:rPr>
          <w:b/>
          <w:bCs/>
          <w:u w:val="single"/>
        </w:rPr>
      </w:pPr>
      <w:r w:rsidRPr="00A456CE">
        <w:rPr>
          <w:b/>
          <w:bCs/>
          <w:u w:val="single"/>
        </w:rPr>
        <w:t xml:space="preserve">AWS </w:t>
      </w:r>
      <w:r w:rsidR="00DC7507">
        <w:rPr>
          <w:b/>
          <w:bCs/>
          <w:u w:val="single"/>
        </w:rPr>
        <w:t>SECRET MANAGER KEYS</w:t>
      </w:r>
    </w:p>
    <w:p w14:paraId="1EEA05A0" w14:textId="12E69203" w:rsidR="00A456CE" w:rsidRDefault="00A456CE" w:rsidP="00A456CE"/>
    <w:p w14:paraId="6439175A" w14:textId="22482C9A" w:rsidR="00F11361" w:rsidRDefault="00DC7507" w:rsidP="00A456CE">
      <w:r>
        <w:t>Debemos crear un Secret Manager y configurar nuestros proyectos para que lo utilicen.</w:t>
      </w:r>
    </w:p>
    <w:p w14:paraId="74E8B25D" w14:textId="77777777" w:rsidR="00A5289C" w:rsidRDefault="00A5289C" w:rsidP="00A456CE"/>
    <w:p w14:paraId="652A2BBE" w14:textId="700CA0CA" w:rsidR="000C7EDE" w:rsidRDefault="00C11206" w:rsidP="00A456CE">
      <w:r>
        <w:t>El siguiente ejemplo utiliza un Secret Manager para poder recuperar las claves sin que estén expuestas en la aplicación.</w:t>
      </w:r>
    </w:p>
    <w:p w14:paraId="127EF91B" w14:textId="77777777" w:rsidR="00C11206" w:rsidRDefault="00C11206" w:rsidP="00A456CE"/>
    <w:p w14:paraId="7583D7E8" w14:textId="748EDA80" w:rsidR="00C11206" w:rsidRDefault="00C11206" w:rsidP="00A456CE">
      <w:r>
        <w:rPr>
          <w:noProof/>
        </w:rPr>
        <w:drawing>
          <wp:inline distT="0" distB="0" distL="0" distR="0" wp14:anchorId="2761637A" wp14:editId="1D6AE554">
            <wp:extent cx="5400040" cy="983615"/>
            <wp:effectExtent l="0" t="0" r="0" b="6985"/>
            <wp:docPr id="139594110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41102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299A" w14:textId="77777777" w:rsidR="00C11206" w:rsidRDefault="00C11206" w:rsidP="00A456CE"/>
    <w:p w14:paraId="321522C9" w14:textId="371B42AF" w:rsidR="00C11206" w:rsidRDefault="00C11206" w:rsidP="00A456CE">
      <w:r>
        <w:rPr>
          <w:noProof/>
        </w:rPr>
        <w:drawing>
          <wp:inline distT="0" distB="0" distL="0" distR="0" wp14:anchorId="2BDA06F9" wp14:editId="3998C4C9">
            <wp:extent cx="5400040" cy="2189480"/>
            <wp:effectExtent l="0" t="0" r="0" b="1270"/>
            <wp:docPr id="152995832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58323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8FAF" w14:textId="77777777" w:rsidR="00C11206" w:rsidRDefault="00C11206" w:rsidP="00A456CE"/>
    <w:p w14:paraId="59178C14" w14:textId="564728CD" w:rsidR="00C11206" w:rsidRDefault="007C57AA" w:rsidP="00A456CE">
      <w:r>
        <w:rPr>
          <w:noProof/>
        </w:rPr>
        <w:drawing>
          <wp:inline distT="0" distB="0" distL="0" distR="0" wp14:anchorId="02F52F98" wp14:editId="20E11FA1">
            <wp:extent cx="5400040" cy="2907030"/>
            <wp:effectExtent l="0" t="0" r="0" b="7620"/>
            <wp:docPr id="20603339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339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FD82" w14:textId="77777777" w:rsidR="00C11206" w:rsidRDefault="00C11206" w:rsidP="00A456CE"/>
    <w:p w14:paraId="5E2EA28A" w14:textId="77777777" w:rsidR="007C57AA" w:rsidRDefault="007C57AA" w:rsidP="00C11206">
      <w:r w:rsidRPr="007C57AA">
        <w:t>{</w:t>
      </w:r>
    </w:p>
    <w:p w14:paraId="320B37D1" w14:textId="77777777" w:rsidR="007C57AA" w:rsidRDefault="007C57AA" w:rsidP="00C11206">
      <w:r w:rsidRPr="007C57AA">
        <w:t>"MySql":"</w:t>
      </w:r>
      <w:proofErr w:type="gramStart"/>
      <w:r w:rsidRPr="007C57AA">
        <w:t>server=awsmysqlpaco.ctinakxu7pmf.us-east-1.rds.amazonaws.com;database</w:t>
      </w:r>
      <w:proofErr w:type="gramEnd"/>
      <w:r w:rsidRPr="007C57AA">
        <w:t>=personajesaws;user id=</w:t>
      </w:r>
      <w:proofErr w:type="spellStart"/>
      <w:r w:rsidRPr="007C57AA">
        <w:t>adminsql;password</w:t>
      </w:r>
      <w:proofErr w:type="spellEnd"/>
      <w:r w:rsidRPr="007C57AA">
        <w:t>=Admin123",</w:t>
      </w:r>
    </w:p>
    <w:p w14:paraId="2029EB1B" w14:textId="3EFFFB1C" w:rsidR="007C57AA" w:rsidRDefault="007C57AA" w:rsidP="00C11206">
      <w:r w:rsidRPr="007C57AA">
        <w:t>"ApiPersonajes":</w:t>
      </w:r>
      <w:hyperlink r:id="rId14" w:history="1">
        <w:r w:rsidRPr="002D791C">
          <w:rPr>
            <w:rStyle w:val="Hipervnculo"/>
          </w:rPr>
          <w:t>https://4h2rkz2jy0.execute-api.us-east-1.amazonaws.com/Prod/</w:t>
        </w:r>
      </w:hyperlink>
    </w:p>
    <w:p w14:paraId="5D95717D" w14:textId="77777777" w:rsidR="007C57AA" w:rsidRDefault="007C57AA" w:rsidP="00C11206">
      <w:r w:rsidRPr="007C57AA">
        <w:t>,"S3BucketName:":"bucket-personajes-labs"</w:t>
      </w:r>
    </w:p>
    <w:p w14:paraId="460B24EB" w14:textId="6D1072B4" w:rsidR="007C57AA" w:rsidRDefault="007C57AA" w:rsidP="00C11206">
      <w:r w:rsidRPr="007C57AA">
        <w:t>,"usermail":</w:t>
      </w:r>
      <w:hyperlink r:id="rId15" w:history="1">
        <w:r w:rsidRPr="002D791C">
          <w:rPr>
            <w:rStyle w:val="Hipervnculo"/>
          </w:rPr>
          <w:t>micorreotestingcloudpgs@hotmail.com</w:t>
        </w:r>
      </w:hyperlink>
    </w:p>
    <w:p w14:paraId="5CB8E52D" w14:textId="77777777" w:rsidR="007C57AA" w:rsidRDefault="007C57AA" w:rsidP="00C11206">
      <w:r w:rsidRPr="007C57AA">
        <w:lastRenderedPageBreak/>
        <w:t>,"passwordmail":"Hotmail12345"</w:t>
      </w:r>
    </w:p>
    <w:p w14:paraId="05A56998" w14:textId="77777777" w:rsidR="007C57AA" w:rsidRDefault="007C57AA" w:rsidP="00C11206">
      <w:r w:rsidRPr="007C57AA">
        <w:t>,"host":"smtp.office365.com"</w:t>
      </w:r>
    </w:p>
    <w:p w14:paraId="1D749965" w14:textId="305E2939" w:rsidR="007C57AA" w:rsidRDefault="007C57AA" w:rsidP="00C11206">
      <w:r w:rsidRPr="007C57AA">
        <w:t>,"S3BucketUrl":</w:t>
      </w:r>
      <w:hyperlink r:id="rId16" w:history="1">
        <w:r w:rsidRPr="002D791C">
          <w:rPr>
            <w:rStyle w:val="Hipervnculo"/>
          </w:rPr>
          <w:t>https://bucket-personajes-labs.s3.amazonaws.com/</w:t>
        </w:r>
      </w:hyperlink>
    </w:p>
    <w:p w14:paraId="0FE867B6" w14:textId="35D091C2" w:rsidR="00C11206" w:rsidRDefault="007C57AA" w:rsidP="00C11206">
      <w:r w:rsidRPr="007C57AA">
        <w:t>}</w:t>
      </w:r>
    </w:p>
    <w:p w14:paraId="4428FCB0" w14:textId="77777777" w:rsidR="007C57AA" w:rsidRDefault="007C57AA" w:rsidP="00C11206"/>
    <w:p w14:paraId="7305E1C7" w14:textId="1F520080" w:rsidR="00C11206" w:rsidRDefault="00C11206" w:rsidP="00A456CE">
      <w:r>
        <w:rPr>
          <w:noProof/>
        </w:rPr>
        <w:drawing>
          <wp:inline distT="0" distB="0" distL="0" distR="0" wp14:anchorId="27E9FF46" wp14:editId="6548CDB6">
            <wp:extent cx="5400040" cy="3561715"/>
            <wp:effectExtent l="0" t="0" r="0" b="635"/>
            <wp:docPr id="2733438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43800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771C" w14:textId="77777777" w:rsidR="00C11206" w:rsidRDefault="00C11206" w:rsidP="00A456CE"/>
    <w:p w14:paraId="18D5CF65" w14:textId="50D44EAF" w:rsidR="00C11206" w:rsidRDefault="00C11206" w:rsidP="00A456CE">
      <w:r>
        <w:t xml:space="preserve">El siguiente paso es utilizar nuestro </w:t>
      </w:r>
      <w:r>
        <w:rPr>
          <w:b/>
          <w:bCs/>
        </w:rPr>
        <w:t>Api Gateway</w:t>
      </w:r>
      <w:r>
        <w:t xml:space="preserve"> (Por ejemplo) para leer los secretos.</w:t>
      </w:r>
    </w:p>
    <w:p w14:paraId="2E3678D9" w14:textId="77777777" w:rsidR="00C11206" w:rsidRDefault="00C11206" w:rsidP="00A456CE"/>
    <w:p w14:paraId="3EB56D5D" w14:textId="51D7A5EE" w:rsidR="00C11206" w:rsidRPr="00C11206" w:rsidRDefault="00C11206" w:rsidP="00A456CE">
      <w:pPr>
        <w:rPr>
          <w:b/>
          <w:bCs/>
        </w:rPr>
      </w:pPr>
      <w:r>
        <w:t xml:space="preserve">Vamos a modificar el proyecto </w:t>
      </w:r>
      <w:proofErr w:type="spellStart"/>
      <w:r w:rsidR="00AB78ED">
        <w:rPr>
          <w:b/>
          <w:bCs/>
        </w:rPr>
        <w:t>MvcPersonajes</w:t>
      </w:r>
      <w:proofErr w:type="spellEnd"/>
    </w:p>
    <w:p w14:paraId="5FBAD2E5" w14:textId="77777777" w:rsidR="00C11206" w:rsidRDefault="00C11206" w:rsidP="00A456CE"/>
    <w:p w14:paraId="78803DAD" w14:textId="4E7852F7" w:rsidR="00C11206" w:rsidRDefault="00C11206" w:rsidP="00A456CE">
      <w:r>
        <w:t>Agregamos el siguiente Nuget</w:t>
      </w:r>
    </w:p>
    <w:p w14:paraId="02413B84" w14:textId="77777777" w:rsidR="00C11206" w:rsidRDefault="00C11206" w:rsidP="00A456CE"/>
    <w:p w14:paraId="3BE3C4C6" w14:textId="7FEB58F7" w:rsidR="00C11206" w:rsidRDefault="00AB78ED" w:rsidP="00A456CE">
      <w:r>
        <w:rPr>
          <w:noProof/>
        </w:rPr>
        <w:drawing>
          <wp:inline distT="0" distB="0" distL="0" distR="0" wp14:anchorId="02C10920" wp14:editId="732C5AA2">
            <wp:extent cx="5400040" cy="678180"/>
            <wp:effectExtent l="0" t="0" r="0" b="7620"/>
            <wp:docPr id="3392492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49278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2903" w14:textId="77777777" w:rsidR="00C11206" w:rsidRDefault="00C11206" w:rsidP="00A456CE"/>
    <w:p w14:paraId="44E050D0" w14:textId="21747453" w:rsidR="00C11206" w:rsidRPr="00C11206" w:rsidRDefault="00C11206" w:rsidP="00A456CE">
      <w:pPr>
        <w:rPr>
          <w:b/>
          <w:bCs/>
        </w:rPr>
      </w:pPr>
      <w:r>
        <w:t xml:space="preserve">Sobre </w:t>
      </w:r>
      <w:r>
        <w:rPr>
          <w:b/>
          <w:bCs/>
        </w:rPr>
        <w:t>Models</w:t>
      </w:r>
      <w:r>
        <w:t xml:space="preserve">, creamos una nueva clase llamada </w:t>
      </w:r>
      <w:r>
        <w:rPr>
          <w:b/>
          <w:bCs/>
        </w:rPr>
        <w:t>KeysModel</w:t>
      </w:r>
    </w:p>
    <w:p w14:paraId="451FA471" w14:textId="77777777" w:rsidR="000C7EDE" w:rsidRDefault="000C7EDE" w:rsidP="00A456CE"/>
    <w:p w14:paraId="1E20F6A1" w14:textId="51009DC1" w:rsidR="000C7EDE" w:rsidRPr="00AB78ED" w:rsidRDefault="00AB78ED" w:rsidP="00A456CE">
      <w:pPr>
        <w:rPr>
          <w:b/>
          <w:bCs/>
        </w:rPr>
      </w:pPr>
      <w:r>
        <w:rPr>
          <w:b/>
          <w:bCs/>
        </w:rPr>
        <w:t>KEYSMODEL</w:t>
      </w:r>
    </w:p>
    <w:p w14:paraId="008F8ECA" w14:textId="77777777" w:rsidR="000C7EDE" w:rsidRDefault="000C7EDE" w:rsidP="00A456CE"/>
    <w:p w14:paraId="55207FAD" w14:textId="77777777" w:rsidR="00AB78ED" w:rsidRDefault="00AB78ED" w:rsidP="00AB78E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class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FF0000"/>
        </w:rPr>
        <w:t>KeysModel</w:t>
      </w:r>
    </w:p>
    <w:p w14:paraId="5ACEF6DF" w14:textId="77777777" w:rsidR="00AB78ED" w:rsidRDefault="00AB78ED" w:rsidP="00AB78E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{</w:t>
      </w:r>
    </w:p>
    <w:p w14:paraId="50E1BFD9" w14:textId="77777777" w:rsidR="00AB78ED" w:rsidRDefault="00AB78ED" w:rsidP="00AB78E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MySql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7F89C4D1" w14:textId="77777777" w:rsidR="00AB78ED" w:rsidRDefault="00AB78ED" w:rsidP="00AB78E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ApiPersonajes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63506FB9" w14:textId="77777777" w:rsidR="00AB78ED" w:rsidRDefault="00AB78ED" w:rsidP="00AB78E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S3BucketName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1FDAF855" w14:textId="77777777" w:rsidR="00AB78ED" w:rsidRDefault="00AB78ED" w:rsidP="00AB78E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S3BucketUrl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2E758C7A" w14:textId="77777777" w:rsidR="00AB78ED" w:rsidRDefault="00AB78ED" w:rsidP="00AB78E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UserMail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6E9AF59D" w14:textId="77777777" w:rsidR="00AB78ED" w:rsidRDefault="00AB78ED" w:rsidP="00AB78E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PasswordMail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49CD8B4F" w14:textId="77777777" w:rsidR="00AB78ED" w:rsidRDefault="00AB78ED" w:rsidP="00AB78E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Host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6D663887" w14:textId="77777777" w:rsidR="00AB78ED" w:rsidRDefault="00AB78ED" w:rsidP="00AB78E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}</w:t>
      </w:r>
    </w:p>
    <w:p w14:paraId="5F955A91" w14:textId="77777777" w:rsidR="00AB78ED" w:rsidRDefault="00AB78ED" w:rsidP="00A456CE"/>
    <w:p w14:paraId="0FFBF501" w14:textId="77777777" w:rsidR="00AB78ED" w:rsidRDefault="00AB78ED" w:rsidP="00A456CE"/>
    <w:p w14:paraId="35C4991E" w14:textId="77777777" w:rsidR="00AB78ED" w:rsidRDefault="00AB78ED" w:rsidP="00A456CE"/>
    <w:p w14:paraId="07FC7025" w14:textId="77777777" w:rsidR="00AB78ED" w:rsidRDefault="00AB78ED" w:rsidP="00A456CE"/>
    <w:p w14:paraId="38268B1B" w14:textId="77777777" w:rsidR="000C7EDE" w:rsidRDefault="000C7EDE" w:rsidP="00A456CE"/>
    <w:p w14:paraId="350AA96B" w14:textId="77777777" w:rsidR="0006520D" w:rsidRDefault="0006520D" w:rsidP="00A456CE"/>
    <w:p w14:paraId="54AF5B9E" w14:textId="77777777" w:rsidR="007B6B9A" w:rsidRDefault="007B6B9A" w:rsidP="00A456CE"/>
    <w:p w14:paraId="69BCA3DC" w14:textId="77777777" w:rsidR="007B6B9A" w:rsidRDefault="007B6B9A" w:rsidP="00A456CE"/>
    <w:p w14:paraId="30AF16D6" w14:textId="77777777" w:rsidR="007B6B9A" w:rsidRDefault="007B6B9A" w:rsidP="00A456CE"/>
    <w:p w14:paraId="7B47C6D5" w14:textId="77777777" w:rsidR="00EC721E" w:rsidRDefault="00EC721E" w:rsidP="00A456CE"/>
    <w:p w14:paraId="278E7E80" w14:textId="77777777" w:rsidR="00EC721E" w:rsidRDefault="00EC721E" w:rsidP="00A456CE"/>
    <w:p w14:paraId="761987B8" w14:textId="77777777" w:rsidR="00EC721E" w:rsidRDefault="00EC721E" w:rsidP="00A456CE"/>
    <w:p w14:paraId="4B8D55EF" w14:textId="77777777" w:rsidR="00EC721E" w:rsidRDefault="00EC721E" w:rsidP="00A456CE"/>
    <w:p w14:paraId="4B63D7F0" w14:textId="77777777" w:rsidR="00EC721E" w:rsidRDefault="00EC721E" w:rsidP="00A456CE"/>
    <w:p w14:paraId="77779CBA" w14:textId="77777777" w:rsidR="00051FE8" w:rsidRDefault="00051FE8" w:rsidP="00A456CE"/>
    <w:sectPr w:rsidR="00051FE8" w:rsidSect="00C34E83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AAAAE" w14:textId="77777777" w:rsidR="0035100D" w:rsidRDefault="0035100D">
      <w:r>
        <w:separator/>
      </w:r>
    </w:p>
  </w:endnote>
  <w:endnote w:type="continuationSeparator" w:id="0">
    <w:p w14:paraId="6329926C" w14:textId="77777777" w:rsidR="0035100D" w:rsidRDefault="0035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CCC4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76D6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ED4D" w14:textId="77777777" w:rsidR="0035100D" w:rsidRDefault="0035100D">
      <w:r>
        <w:separator/>
      </w:r>
    </w:p>
  </w:footnote>
  <w:footnote w:type="continuationSeparator" w:id="0">
    <w:p w14:paraId="0F3A276E" w14:textId="77777777" w:rsidR="0035100D" w:rsidRDefault="00351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A381" w14:textId="61AD4F89" w:rsidR="00DF7D90" w:rsidRPr="005B7B67" w:rsidRDefault="007F5FD3" w:rsidP="007F5FD3">
    <w:pPr>
      <w:pStyle w:val="Encabezado"/>
      <w:pBdr>
        <w:bottom w:val="single" w:sz="4" w:space="1" w:color="auto"/>
      </w:pBdr>
    </w:pPr>
    <w:r>
      <w:rPr>
        <w:noProof/>
        <w:szCs w:val="20"/>
      </w:rPr>
      <w:drawing>
        <wp:inline distT="0" distB="0" distL="0" distR="0" wp14:anchorId="308DD939" wp14:editId="32710B8C">
          <wp:extent cx="469900" cy="207645"/>
          <wp:effectExtent l="0" t="0" r="6350" b="1905"/>
          <wp:docPr id="3" name="Imagen 3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534" cy="225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AMAZON 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733F6"/>
    <w:multiLevelType w:val="hybridMultilevel"/>
    <w:tmpl w:val="1E30812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28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329D5"/>
    <w:rsid w:val="00040CD8"/>
    <w:rsid w:val="000424C7"/>
    <w:rsid w:val="000454AB"/>
    <w:rsid w:val="00045728"/>
    <w:rsid w:val="00050A9D"/>
    <w:rsid w:val="00051612"/>
    <w:rsid w:val="00051FE8"/>
    <w:rsid w:val="00052DB5"/>
    <w:rsid w:val="0005560E"/>
    <w:rsid w:val="0006520D"/>
    <w:rsid w:val="00074748"/>
    <w:rsid w:val="00076B42"/>
    <w:rsid w:val="00080BE0"/>
    <w:rsid w:val="00080FD0"/>
    <w:rsid w:val="000939D0"/>
    <w:rsid w:val="000974EC"/>
    <w:rsid w:val="000A0FB9"/>
    <w:rsid w:val="000C7EDE"/>
    <w:rsid w:val="000D5FF5"/>
    <w:rsid w:val="000E63A8"/>
    <w:rsid w:val="0011481B"/>
    <w:rsid w:val="001171F0"/>
    <w:rsid w:val="0012150B"/>
    <w:rsid w:val="00123CAD"/>
    <w:rsid w:val="00125FE2"/>
    <w:rsid w:val="0013291A"/>
    <w:rsid w:val="00147DD9"/>
    <w:rsid w:val="00156231"/>
    <w:rsid w:val="00163730"/>
    <w:rsid w:val="00174323"/>
    <w:rsid w:val="00175649"/>
    <w:rsid w:val="00181371"/>
    <w:rsid w:val="00185858"/>
    <w:rsid w:val="001873A2"/>
    <w:rsid w:val="00187D83"/>
    <w:rsid w:val="00195617"/>
    <w:rsid w:val="001B49A8"/>
    <w:rsid w:val="001C5ECC"/>
    <w:rsid w:val="001C6BC1"/>
    <w:rsid w:val="001C796E"/>
    <w:rsid w:val="001E7762"/>
    <w:rsid w:val="001F061C"/>
    <w:rsid w:val="0020039E"/>
    <w:rsid w:val="00205651"/>
    <w:rsid w:val="00220489"/>
    <w:rsid w:val="00222381"/>
    <w:rsid w:val="00231280"/>
    <w:rsid w:val="00235CF5"/>
    <w:rsid w:val="002441D8"/>
    <w:rsid w:val="00244B53"/>
    <w:rsid w:val="00263511"/>
    <w:rsid w:val="002668F0"/>
    <w:rsid w:val="002701E6"/>
    <w:rsid w:val="002703AE"/>
    <w:rsid w:val="00283280"/>
    <w:rsid w:val="002848F6"/>
    <w:rsid w:val="002877D6"/>
    <w:rsid w:val="002907C8"/>
    <w:rsid w:val="002A27F7"/>
    <w:rsid w:val="002A4474"/>
    <w:rsid w:val="002A45A9"/>
    <w:rsid w:val="002A70A7"/>
    <w:rsid w:val="002B1E2F"/>
    <w:rsid w:val="002D0892"/>
    <w:rsid w:val="002D5110"/>
    <w:rsid w:val="002D695B"/>
    <w:rsid w:val="002E3F14"/>
    <w:rsid w:val="002F1E8F"/>
    <w:rsid w:val="002F22A2"/>
    <w:rsid w:val="002F424F"/>
    <w:rsid w:val="002F721D"/>
    <w:rsid w:val="003005BC"/>
    <w:rsid w:val="00306426"/>
    <w:rsid w:val="0033160A"/>
    <w:rsid w:val="00342037"/>
    <w:rsid w:val="0035100D"/>
    <w:rsid w:val="00355F8C"/>
    <w:rsid w:val="0036624A"/>
    <w:rsid w:val="00371BE2"/>
    <w:rsid w:val="003763E9"/>
    <w:rsid w:val="00376D63"/>
    <w:rsid w:val="00377D6C"/>
    <w:rsid w:val="0038087F"/>
    <w:rsid w:val="00382F93"/>
    <w:rsid w:val="0038545D"/>
    <w:rsid w:val="003A6A06"/>
    <w:rsid w:val="003E0FAD"/>
    <w:rsid w:val="003E5A28"/>
    <w:rsid w:val="003E6415"/>
    <w:rsid w:val="003E77E3"/>
    <w:rsid w:val="003F1A7B"/>
    <w:rsid w:val="00400517"/>
    <w:rsid w:val="00404B97"/>
    <w:rsid w:val="00411B68"/>
    <w:rsid w:val="0042523C"/>
    <w:rsid w:val="00437FFB"/>
    <w:rsid w:val="00450C60"/>
    <w:rsid w:val="004518E6"/>
    <w:rsid w:val="004565F6"/>
    <w:rsid w:val="00460895"/>
    <w:rsid w:val="00461C9C"/>
    <w:rsid w:val="004623CC"/>
    <w:rsid w:val="0047264C"/>
    <w:rsid w:val="00485513"/>
    <w:rsid w:val="00485B5B"/>
    <w:rsid w:val="004906AC"/>
    <w:rsid w:val="004907FB"/>
    <w:rsid w:val="00491512"/>
    <w:rsid w:val="004963E7"/>
    <w:rsid w:val="004A076D"/>
    <w:rsid w:val="004B1655"/>
    <w:rsid w:val="004B6472"/>
    <w:rsid w:val="004F4018"/>
    <w:rsid w:val="0050189A"/>
    <w:rsid w:val="00504223"/>
    <w:rsid w:val="00505FAA"/>
    <w:rsid w:val="005214DB"/>
    <w:rsid w:val="0052589E"/>
    <w:rsid w:val="00532E0A"/>
    <w:rsid w:val="00542C5F"/>
    <w:rsid w:val="00543FB5"/>
    <w:rsid w:val="005674F6"/>
    <w:rsid w:val="005675AC"/>
    <w:rsid w:val="00596AD4"/>
    <w:rsid w:val="005A4166"/>
    <w:rsid w:val="005A49DA"/>
    <w:rsid w:val="005A4A42"/>
    <w:rsid w:val="005B5CE4"/>
    <w:rsid w:val="005B7B67"/>
    <w:rsid w:val="005C6087"/>
    <w:rsid w:val="005C608E"/>
    <w:rsid w:val="005C61C4"/>
    <w:rsid w:val="005C6699"/>
    <w:rsid w:val="005D2CA0"/>
    <w:rsid w:val="005D47D9"/>
    <w:rsid w:val="005E1445"/>
    <w:rsid w:val="0060357D"/>
    <w:rsid w:val="00605FF0"/>
    <w:rsid w:val="00616443"/>
    <w:rsid w:val="00633D65"/>
    <w:rsid w:val="00636F9A"/>
    <w:rsid w:val="00645608"/>
    <w:rsid w:val="00652310"/>
    <w:rsid w:val="00655F20"/>
    <w:rsid w:val="00670ABA"/>
    <w:rsid w:val="00682E8A"/>
    <w:rsid w:val="0069121B"/>
    <w:rsid w:val="006913CA"/>
    <w:rsid w:val="00691555"/>
    <w:rsid w:val="006A45DA"/>
    <w:rsid w:val="006B4141"/>
    <w:rsid w:val="006C119F"/>
    <w:rsid w:val="006D1BFF"/>
    <w:rsid w:val="006D2231"/>
    <w:rsid w:val="006D7B24"/>
    <w:rsid w:val="00711BE9"/>
    <w:rsid w:val="00716390"/>
    <w:rsid w:val="007172AD"/>
    <w:rsid w:val="007214BB"/>
    <w:rsid w:val="00725420"/>
    <w:rsid w:val="00726C30"/>
    <w:rsid w:val="00730EC8"/>
    <w:rsid w:val="007312ED"/>
    <w:rsid w:val="0073475D"/>
    <w:rsid w:val="00745F8C"/>
    <w:rsid w:val="0074628B"/>
    <w:rsid w:val="00761EE7"/>
    <w:rsid w:val="00775DD1"/>
    <w:rsid w:val="0077641A"/>
    <w:rsid w:val="00780638"/>
    <w:rsid w:val="00785F58"/>
    <w:rsid w:val="007963F6"/>
    <w:rsid w:val="007A4056"/>
    <w:rsid w:val="007A51CC"/>
    <w:rsid w:val="007A7C34"/>
    <w:rsid w:val="007B5BC3"/>
    <w:rsid w:val="007B6B9A"/>
    <w:rsid w:val="007B6C04"/>
    <w:rsid w:val="007B7B47"/>
    <w:rsid w:val="007C57AA"/>
    <w:rsid w:val="007C7DF8"/>
    <w:rsid w:val="007D2F0B"/>
    <w:rsid w:val="007E439A"/>
    <w:rsid w:val="007F0D57"/>
    <w:rsid w:val="007F23A6"/>
    <w:rsid w:val="007F5FD3"/>
    <w:rsid w:val="00801644"/>
    <w:rsid w:val="008017CD"/>
    <w:rsid w:val="00804687"/>
    <w:rsid w:val="0080552F"/>
    <w:rsid w:val="008117DF"/>
    <w:rsid w:val="00834B7F"/>
    <w:rsid w:val="008363B4"/>
    <w:rsid w:val="00844A25"/>
    <w:rsid w:val="008644C5"/>
    <w:rsid w:val="0087350B"/>
    <w:rsid w:val="00876737"/>
    <w:rsid w:val="00883272"/>
    <w:rsid w:val="00883B70"/>
    <w:rsid w:val="00885DC6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8E79A9"/>
    <w:rsid w:val="00900136"/>
    <w:rsid w:val="00901F7D"/>
    <w:rsid w:val="00916BB1"/>
    <w:rsid w:val="00924A74"/>
    <w:rsid w:val="00924DA0"/>
    <w:rsid w:val="00932A32"/>
    <w:rsid w:val="0094306C"/>
    <w:rsid w:val="00950130"/>
    <w:rsid w:val="00953E5A"/>
    <w:rsid w:val="009565D9"/>
    <w:rsid w:val="009605C2"/>
    <w:rsid w:val="00973757"/>
    <w:rsid w:val="009824D5"/>
    <w:rsid w:val="00982D49"/>
    <w:rsid w:val="0098592F"/>
    <w:rsid w:val="0099513A"/>
    <w:rsid w:val="00995209"/>
    <w:rsid w:val="009A0552"/>
    <w:rsid w:val="009B36BD"/>
    <w:rsid w:val="009E0108"/>
    <w:rsid w:val="009E64CE"/>
    <w:rsid w:val="009F6834"/>
    <w:rsid w:val="009F6B42"/>
    <w:rsid w:val="00A01E85"/>
    <w:rsid w:val="00A11CA3"/>
    <w:rsid w:val="00A265B9"/>
    <w:rsid w:val="00A35A0A"/>
    <w:rsid w:val="00A35D1A"/>
    <w:rsid w:val="00A456CE"/>
    <w:rsid w:val="00A5289C"/>
    <w:rsid w:val="00A5590E"/>
    <w:rsid w:val="00A55ABB"/>
    <w:rsid w:val="00A57A6D"/>
    <w:rsid w:val="00A72EE6"/>
    <w:rsid w:val="00A77379"/>
    <w:rsid w:val="00A979FC"/>
    <w:rsid w:val="00AA5599"/>
    <w:rsid w:val="00AA5B8F"/>
    <w:rsid w:val="00AB471B"/>
    <w:rsid w:val="00AB737B"/>
    <w:rsid w:val="00AB78ED"/>
    <w:rsid w:val="00AC2CA0"/>
    <w:rsid w:val="00AC2E7F"/>
    <w:rsid w:val="00AE2261"/>
    <w:rsid w:val="00AE4771"/>
    <w:rsid w:val="00B071AC"/>
    <w:rsid w:val="00B24D89"/>
    <w:rsid w:val="00B34A17"/>
    <w:rsid w:val="00B41ADB"/>
    <w:rsid w:val="00B4385E"/>
    <w:rsid w:val="00B54708"/>
    <w:rsid w:val="00B56ACE"/>
    <w:rsid w:val="00B575F7"/>
    <w:rsid w:val="00B80AD0"/>
    <w:rsid w:val="00B87BA1"/>
    <w:rsid w:val="00B90C05"/>
    <w:rsid w:val="00B90C27"/>
    <w:rsid w:val="00BA17CF"/>
    <w:rsid w:val="00BA3F54"/>
    <w:rsid w:val="00BA7ACC"/>
    <w:rsid w:val="00BA7DE3"/>
    <w:rsid w:val="00BC108C"/>
    <w:rsid w:val="00BC1BD4"/>
    <w:rsid w:val="00BD1C10"/>
    <w:rsid w:val="00BD3043"/>
    <w:rsid w:val="00BE50D5"/>
    <w:rsid w:val="00BF3336"/>
    <w:rsid w:val="00BF7F06"/>
    <w:rsid w:val="00C02B8B"/>
    <w:rsid w:val="00C05851"/>
    <w:rsid w:val="00C1077E"/>
    <w:rsid w:val="00C11206"/>
    <w:rsid w:val="00C22A5F"/>
    <w:rsid w:val="00C3105D"/>
    <w:rsid w:val="00C346A5"/>
    <w:rsid w:val="00C34E83"/>
    <w:rsid w:val="00C40282"/>
    <w:rsid w:val="00C41B49"/>
    <w:rsid w:val="00C55924"/>
    <w:rsid w:val="00C565B3"/>
    <w:rsid w:val="00C91263"/>
    <w:rsid w:val="00C9152C"/>
    <w:rsid w:val="00C9176E"/>
    <w:rsid w:val="00C931CC"/>
    <w:rsid w:val="00CA0839"/>
    <w:rsid w:val="00CA5814"/>
    <w:rsid w:val="00CC5113"/>
    <w:rsid w:val="00CC76BD"/>
    <w:rsid w:val="00CD0E90"/>
    <w:rsid w:val="00CD10C5"/>
    <w:rsid w:val="00CD54CD"/>
    <w:rsid w:val="00CE1544"/>
    <w:rsid w:val="00CE5C60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44C4"/>
    <w:rsid w:val="00D86408"/>
    <w:rsid w:val="00D9336F"/>
    <w:rsid w:val="00DA25CB"/>
    <w:rsid w:val="00DB0F52"/>
    <w:rsid w:val="00DB446B"/>
    <w:rsid w:val="00DC3DB5"/>
    <w:rsid w:val="00DC7507"/>
    <w:rsid w:val="00DD45B0"/>
    <w:rsid w:val="00DE0CC5"/>
    <w:rsid w:val="00DE277E"/>
    <w:rsid w:val="00DE3B8A"/>
    <w:rsid w:val="00DF2792"/>
    <w:rsid w:val="00DF6D55"/>
    <w:rsid w:val="00DF7D90"/>
    <w:rsid w:val="00E03041"/>
    <w:rsid w:val="00E15A09"/>
    <w:rsid w:val="00E32D3D"/>
    <w:rsid w:val="00E336BD"/>
    <w:rsid w:val="00E457DF"/>
    <w:rsid w:val="00E47678"/>
    <w:rsid w:val="00E543A9"/>
    <w:rsid w:val="00E60177"/>
    <w:rsid w:val="00E71267"/>
    <w:rsid w:val="00E77435"/>
    <w:rsid w:val="00E93165"/>
    <w:rsid w:val="00EA2966"/>
    <w:rsid w:val="00EA3521"/>
    <w:rsid w:val="00EB5271"/>
    <w:rsid w:val="00EC3AC7"/>
    <w:rsid w:val="00EC721E"/>
    <w:rsid w:val="00ED7E83"/>
    <w:rsid w:val="00EE35C2"/>
    <w:rsid w:val="00EE4DEB"/>
    <w:rsid w:val="00EF6165"/>
    <w:rsid w:val="00F00EFA"/>
    <w:rsid w:val="00F103A5"/>
    <w:rsid w:val="00F11361"/>
    <w:rsid w:val="00F20ED6"/>
    <w:rsid w:val="00F24A97"/>
    <w:rsid w:val="00F306F0"/>
    <w:rsid w:val="00F36B53"/>
    <w:rsid w:val="00F44C7A"/>
    <w:rsid w:val="00F45998"/>
    <w:rsid w:val="00F45EE6"/>
    <w:rsid w:val="00F57426"/>
    <w:rsid w:val="00F60960"/>
    <w:rsid w:val="00F63440"/>
    <w:rsid w:val="00F711CD"/>
    <w:rsid w:val="00FB30F8"/>
    <w:rsid w:val="00FC7A5B"/>
    <w:rsid w:val="00FD136B"/>
    <w:rsid w:val="00FD7567"/>
    <w:rsid w:val="00FE7D69"/>
    <w:rsid w:val="00FF1E0C"/>
    <w:rsid w:val="00FF1EE6"/>
    <w:rsid w:val="00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EF9128"/>
  <w15:docId w15:val="{1010C459-CAE2-4819-9DCD-2DB056D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DE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paragraph" w:styleId="HTMLconformatoprevio">
    <w:name w:val="HTML Preformatted"/>
    <w:basedOn w:val="Normal"/>
    <w:link w:val="HTMLconformatoprevioCar"/>
    <w:uiPriority w:val="99"/>
    <w:unhideWhenUsed/>
    <w:rsid w:val="0065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2310"/>
    <w:rPr>
      <w:rFonts w:ascii="Courier New" w:hAnsi="Courier New" w:cs="Courier New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6B42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qFormat/>
    <w:rsid w:val="00076B42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rsid w:val="00076B42"/>
    <w:rPr>
      <w:b/>
      <w:bCs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F721D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5214DB"/>
  </w:style>
  <w:style w:type="character" w:styleId="nfasis">
    <w:name w:val="Emphasis"/>
    <w:basedOn w:val="Fuentedeprrafopredeter"/>
    <w:uiPriority w:val="20"/>
    <w:qFormat/>
    <w:rsid w:val="005214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</w:divsChild>
    </w:div>
    <w:div w:id="398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bucket-personajes-labs.s3.amazonaws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micorreotestingcloudpgs@hotmail.com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4h2rkz2jy0.execute-api.us-east-1.amazonaws.com/Prod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8C5BFE-78BA-4854-95E6-7403AF9D9A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9EF6DA-7F87-4F6C-8545-FA410CB42C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14</TotalTime>
  <Pages>3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creator>Paco</dc:creator>
  <cp:keywords>AWS LAMBDA</cp:keywords>
  <cp:lastModifiedBy>Francisco García Serrano</cp:lastModifiedBy>
  <cp:revision>5</cp:revision>
  <cp:lastPrinted>2009-06-26T08:37:00Z</cp:lastPrinted>
  <dcterms:created xsi:type="dcterms:W3CDTF">2023-06-08T19:54:00Z</dcterms:created>
  <dcterms:modified xsi:type="dcterms:W3CDTF">2023-06-12T11:26:00Z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